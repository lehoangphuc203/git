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CBAC" w14:textId="77777777" w:rsidR="006E42F7" w:rsidRPr="00577C23" w:rsidRDefault="00033F5E" w:rsidP="00592AB0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w:drawing>
          <wp:anchor distT="0" distB="0" distL="114300" distR="114300" simplePos="0" relativeHeight="251660288" behindDoc="0" locked="0" layoutInCell="1" hidden="0" allowOverlap="1" wp14:anchorId="35E48DAA" wp14:editId="1C1B833C">
            <wp:simplePos x="0" y="0"/>
            <wp:positionH relativeFrom="column">
              <wp:posOffset>1596390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573A1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5311C1C7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6B43C469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6864B6B" wp14:editId="490831AB">
                <wp:simplePos x="0" y="0"/>
                <wp:positionH relativeFrom="margin">
                  <wp:align>left</wp:align>
                </wp:positionH>
                <wp:positionV relativeFrom="paragraph">
                  <wp:posOffset>542949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E48AC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14:paraId="7476D0F0" w14:textId="77777777" w:rsidR="00033F5E" w:rsidRDefault="001B0C31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[CHỦ ĐỀ WEB SITE] </w:t>
                            </w:r>
                          </w:p>
                          <w:p w14:paraId="0D3A7AF5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</w:p>
                          <w:p w14:paraId="178BAE8C" w14:textId="77777777" w:rsidR="00033F5E" w:rsidRP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 w:rsidR="001B0C31"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64B6B" id="Rectangle 4870" o:spid="_x0000_s1026" style="position:absolute;left:0;text-align:left;margin-left:0;margin-top:42.75pt;width:452.25pt;height:132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" fillcolor="white [3201]" stroked="f">
                <v:textbox inset="2.53958mm,1.2694mm,2.53958mm,1.2694mm">
                  <w:txbxContent>
                    <w:p w14:paraId="543E48AC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14:paraId="7476D0F0" w14:textId="77777777" w:rsidR="00033F5E" w:rsidRDefault="001B0C31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 xml:space="preserve">[CHỦ ĐỀ WEB SITE] </w:t>
                      </w:r>
                    </w:p>
                    <w:p w14:paraId="0D3A7AF5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</w:p>
                    <w:p w14:paraId="178BAE8C" w14:textId="77777777" w:rsidR="00033F5E" w:rsidRP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 w:rsidR="001B0C31"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2D72C" w14:textId="77777777" w:rsidR="007138C8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proofErr w:type="spellStart"/>
      <w:r>
        <w:rPr>
          <w:rFonts w:cs="Times New Roman"/>
          <w:b/>
          <w:color w:val="002060"/>
          <w:sz w:val="52"/>
          <w:szCs w:val="50"/>
        </w:rPr>
        <w:t>Môn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: </w:t>
      </w:r>
      <w:proofErr w:type="spellStart"/>
      <w:r>
        <w:rPr>
          <w:rFonts w:cs="Times New Roman"/>
          <w:b/>
          <w:color w:val="002060"/>
          <w:sz w:val="52"/>
          <w:szCs w:val="50"/>
        </w:rPr>
        <w:t>Xây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dựng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trang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Web</w:t>
      </w:r>
    </w:p>
    <w:p w14:paraId="30958389" w14:textId="77777777" w:rsidR="00033F5E" w:rsidRPr="007138C8" w:rsidRDefault="00033F5E" w:rsidP="00033F5E">
      <w:pPr>
        <w:rPr>
          <w:rFonts w:cs="Times New Roman"/>
          <w:b/>
          <w:color w:val="002060"/>
          <w:sz w:val="52"/>
          <w:szCs w:val="50"/>
        </w:rPr>
      </w:pPr>
    </w:p>
    <w:p w14:paraId="72E3DC5C" w14:textId="77777777" w:rsidR="007138C8" w:rsidRPr="00592AB0" w:rsidRDefault="007138C8" w:rsidP="00592AB0">
      <w:pPr>
        <w:spacing w:before="240" w:after="360"/>
        <w:jc w:val="center"/>
        <w:rPr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A899B1A" w14:textId="77777777" w:rsidR="00C377C7" w:rsidRDefault="00C377C7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7C0FFAA6" w14:textId="77777777" w:rsidR="00033F5E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0C0FBA14" w14:textId="77777777" w:rsidR="00033F5E" w:rsidRPr="00B22743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526249D6" w14:textId="1533EDDC" w:rsidR="00033F5E" w:rsidRPr="003027B8" w:rsidRDefault="00033F5E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proofErr w:type="spellStart"/>
      <w:r w:rsidRPr="00033F5E">
        <w:rPr>
          <w:rFonts w:ascii="Tahoma" w:hAnsi="Tahoma" w:cs="Tahoma"/>
          <w:sz w:val="24"/>
        </w:rPr>
        <w:t>Giảng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hướng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dẫn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gramStart"/>
      <w:r w:rsidRPr="00033F5E">
        <w:rPr>
          <w:rFonts w:ascii="Tahoma" w:hAnsi="Tahoma" w:cs="Tahoma"/>
          <w:sz w:val="24"/>
        </w:rPr>
        <w:tab/>
        <w:t>:</w:t>
      </w:r>
      <w:proofErr w:type="spellStart"/>
      <w:r w:rsidR="003027B8">
        <w:rPr>
          <w:rFonts w:ascii="Tahoma" w:hAnsi="Tahoma" w:cs="Tahoma"/>
          <w:sz w:val="24"/>
        </w:rPr>
        <w:t>Cô</w:t>
      </w:r>
      <w:proofErr w:type="spellEnd"/>
      <w:proofErr w:type="gramEnd"/>
      <w:r w:rsidR="003027B8">
        <w:rPr>
          <w:rFonts w:ascii="Tahoma" w:hAnsi="Tahoma" w:cs="Tahoma"/>
          <w:sz w:val="24"/>
          <w:lang w:val="vi-VN"/>
        </w:rPr>
        <w:t xml:space="preserve"> Cao </w:t>
      </w:r>
      <w:proofErr w:type="spellStart"/>
      <w:r w:rsidR="003027B8">
        <w:rPr>
          <w:rFonts w:ascii="Tahoma" w:hAnsi="Tahoma" w:cs="Tahoma"/>
          <w:sz w:val="24"/>
          <w:lang w:val="vi-VN"/>
        </w:rPr>
        <w:t>Thị</w:t>
      </w:r>
      <w:proofErr w:type="spellEnd"/>
      <w:r w:rsidR="003027B8">
        <w:rPr>
          <w:rFonts w:ascii="Tahoma" w:hAnsi="Tahoma" w:cs="Tahoma"/>
          <w:sz w:val="24"/>
          <w:lang w:val="vi-VN"/>
        </w:rPr>
        <w:t xml:space="preserve"> </w:t>
      </w:r>
      <w:proofErr w:type="spellStart"/>
      <w:r w:rsidR="003027B8">
        <w:rPr>
          <w:rFonts w:ascii="Tahoma" w:hAnsi="Tahoma" w:cs="Tahoma"/>
          <w:sz w:val="24"/>
          <w:lang w:val="vi-VN"/>
        </w:rPr>
        <w:t>Hồng</w:t>
      </w:r>
      <w:proofErr w:type="spellEnd"/>
      <w:r w:rsidR="003027B8">
        <w:rPr>
          <w:rFonts w:ascii="Tahoma" w:hAnsi="Tahoma" w:cs="Tahoma"/>
          <w:sz w:val="24"/>
          <w:lang w:val="vi-VN"/>
        </w:rPr>
        <w:t xml:space="preserve"> Nga</w:t>
      </w:r>
    </w:p>
    <w:p w14:paraId="1FB775E7" w14:textId="067B3EA9" w:rsidR="00C377C7" w:rsidRPr="000F5175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r w:rsidRPr="000F5175">
        <w:rPr>
          <w:rFonts w:ascii="Tahoma" w:hAnsi="Tahoma" w:cs="Tahoma"/>
          <w:sz w:val="24"/>
          <w:lang w:val="vi-VN"/>
        </w:rPr>
        <w:t xml:space="preserve">Mã số sinh viên </w:t>
      </w:r>
      <w:r w:rsidRPr="000F5175">
        <w:rPr>
          <w:rFonts w:ascii="Tahoma" w:hAnsi="Tahoma" w:cs="Tahoma"/>
          <w:sz w:val="24"/>
          <w:lang w:val="vi-VN"/>
        </w:rPr>
        <w:tab/>
        <w:t xml:space="preserve">: </w:t>
      </w:r>
      <w:r w:rsidR="003027B8" w:rsidRPr="000F5175">
        <w:rPr>
          <w:rFonts w:ascii="Tahoma" w:hAnsi="Tahoma" w:cs="Tahoma"/>
          <w:sz w:val="24"/>
          <w:lang w:val="vi-VN"/>
        </w:rPr>
        <w:t>PS20608</w:t>
      </w:r>
    </w:p>
    <w:p w14:paraId="5C32EC9E" w14:textId="2A621DF2" w:rsidR="00C377C7" w:rsidRPr="003027B8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r w:rsidRPr="000F5175">
        <w:rPr>
          <w:rFonts w:ascii="Tahoma" w:hAnsi="Tahoma" w:cs="Tahoma"/>
          <w:sz w:val="24"/>
          <w:lang w:val="vi-VN"/>
        </w:rPr>
        <w:t xml:space="preserve">Họ tên sinh viên </w:t>
      </w:r>
      <w:r w:rsidRPr="000F5175">
        <w:rPr>
          <w:rFonts w:ascii="Tahoma" w:hAnsi="Tahoma" w:cs="Tahoma"/>
          <w:sz w:val="24"/>
          <w:lang w:val="vi-VN"/>
        </w:rPr>
        <w:tab/>
        <w:t xml:space="preserve">: </w:t>
      </w:r>
      <w:r w:rsidR="003027B8" w:rsidRPr="000F5175">
        <w:rPr>
          <w:rFonts w:ascii="Tahoma" w:hAnsi="Tahoma" w:cs="Tahoma"/>
          <w:sz w:val="24"/>
          <w:lang w:val="vi-VN"/>
        </w:rPr>
        <w:t>Lê</w:t>
      </w:r>
      <w:r w:rsidR="003027B8">
        <w:rPr>
          <w:rFonts w:ascii="Tahoma" w:hAnsi="Tahoma" w:cs="Tahoma"/>
          <w:sz w:val="24"/>
          <w:lang w:val="vi-VN"/>
        </w:rPr>
        <w:t xml:space="preserve"> </w:t>
      </w:r>
      <w:proofErr w:type="spellStart"/>
      <w:r w:rsidR="003027B8">
        <w:rPr>
          <w:rFonts w:ascii="Tahoma" w:hAnsi="Tahoma" w:cs="Tahoma"/>
          <w:sz w:val="24"/>
          <w:lang w:val="vi-VN"/>
        </w:rPr>
        <w:t>Hoàng</w:t>
      </w:r>
      <w:proofErr w:type="spellEnd"/>
      <w:r w:rsidR="003027B8">
        <w:rPr>
          <w:rFonts w:ascii="Tahoma" w:hAnsi="Tahoma" w:cs="Tahoma"/>
          <w:sz w:val="24"/>
          <w:lang w:val="vi-VN"/>
        </w:rPr>
        <w:t xml:space="preserve"> </w:t>
      </w:r>
      <w:proofErr w:type="spellStart"/>
      <w:r w:rsidR="003027B8">
        <w:rPr>
          <w:rFonts w:ascii="Tahoma" w:hAnsi="Tahoma" w:cs="Tahoma"/>
          <w:sz w:val="24"/>
          <w:lang w:val="vi-VN"/>
        </w:rPr>
        <w:t>Phúc</w:t>
      </w:r>
      <w:proofErr w:type="spellEnd"/>
    </w:p>
    <w:p w14:paraId="28AC511A" w14:textId="412F52A9" w:rsidR="00C377C7" w:rsidRPr="003027B8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proofErr w:type="spellStart"/>
      <w:r w:rsidRPr="00033F5E">
        <w:rPr>
          <w:rFonts w:ascii="Tahoma" w:hAnsi="Tahoma" w:cs="Tahoma"/>
          <w:sz w:val="24"/>
        </w:rPr>
        <w:t>Lớp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3027B8">
        <w:rPr>
          <w:rFonts w:ascii="Tahoma" w:hAnsi="Tahoma" w:cs="Tahoma"/>
          <w:sz w:val="24"/>
        </w:rPr>
        <w:t>IT17303</w:t>
      </w:r>
      <w:r w:rsidR="003027B8">
        <w:rPr>
          <w:rFonts w:ascii="Tahoma" w:hAnsi="Tahoma" w:cs="Tahoma"/>
          <w:sz w:val="24"/>
          <w:lang w:val="vi-VN"/>
        </w:rPr>
        <w:t>_3</w:t>
      </w:r>
    </w:p>
    <w:p w14:paraId="75B014E7" w14:textId="77777777" w:rsidR="00C377C7" w:rsidRPr="00C377C7" w:rsidRDefault="00D22616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</w:p>
    <w:p w14:paraId="7F1EE68A" w14:textId="77777777" w:rsidR="00033F5E" w:rsidRDefault="00033F5E" w:rsidP="00E87414">
      <w:pPr>
        <w:spacing w:before="240" w:after="0"/>
        <w:jc w:val="both"/>
      </w:pPr>
    </w:p>
    <w:p w14:paraId="5F7F2974" w14:textId="77777777" w:rsidR="00033F5E" w:rsidRDefault="00033F5E" w:rsidP="00033F5E">
      <w:pPr>
        <w:tabs>
          <w:tab w:val="left" w:pos="5013"/>
        </w:tabs>
      </w:pPr>
      <w:r>
        <w:tab/>
      </w:r>
    </w:p>
    <w:p w14:paraId="2C662195" w14:textId="77777777" w:rsidR="00D71606" w:rsidRDefault="00033F5E" w:rsidP="00033F5E">
      <w:pPr>
        <w:tabs>
          <w:tab w:val="left" w:pos="5013"/>
        </w:tabs>
        <w:spacing w:before="240"/>
        <w:jc w:val="both"/>
        <w:rPr>
          <w:rStyle w:val="fontstyle01"/>
          <w:rFonts w:ascii="Times New Roman" w:hAnsi="Times New Roman" w:cstheme="minorBidi"/>
          <w:b w:val="0"/>
          <w:bCs w:val="0"/>
          <w:color w:val="auto"/>
          <w:sz w:val="28"/>
        </w:rPr>
      </w:pPr>
      <w:r>
        <w:rPr>
          <w:rStyle w:val="fontstyle01"/>
          <w:sz w:val="24"/>
          <w:szCs w:val="24"/>
        </w:rPr>
        <w:tab/>
      </w:r>
    </w:p>
    <w:p w14:paraId="65230DD2" w14:textId="77777777" w:rsidR="00D71606" w:rsidRDefault="00D71606" w:rsidP="00D71606"/>
    <w:p w14:paraId="0CD61014" w14:textId="77777777" w:rsidR="00E16291" w:rsidRPr="00D71606" w:rsidRDefault="00E16291" w:rsidP="00D71606">
      <w:pPr>
        <w:tabs>
          <w:tab w:val="center" w:pos="4441"/>
        </w:tabs>
        <w:sectPr w:rsidR="00E16291" w:rsidRPr="00D71606" w:rsidSect="00033F5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0B337A21" w14:textId="5CBC61E8" w:rsidR="00D71606" w:rsidRPr="00730A4A" w:rsidRDefault="00D71606" w:rsidP="00D7160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lastRenderedPageBreak/>
        <w:t>WebSite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r w:rsidR="00C61319">
        <w:rPr>
          <w:rFonts w:ascii="OpenSansBold" w:eastAsia="Times New Roman" w:hAnsi="OpenSansBold" w:cs="Arial"/>
          <w:kern w:val="36"/>
          <w:sz w:val="30"/>
          <w:szCs w:val="30"/>
        </w:rPr>
        <w:t>SHOP</w:t>
      </w:r>
      <w:r w:rsidR="00C61319">
        <w:rPr>
          <w:rFonts w:ascii="OpenSansBold" w:eastAsia="Times New Roman" w:hAnsi="OpenSansBold" w:cs="Arial"/>
          <w:kern w:val="36"/>
          <w:sz w:val="30"/>
          <w:szCs w:val="30"/>
          <w:lang w:val="vi-VN"/>
        </w:rPr>
        <w:t xml:space="preserve"> BÁN NHẠC </w:t>
      </w:r>
      <w:proofErr w:type="gramStart"/>
      <w:r w:rsidR="00C61319">
        <w:rPr>
          <w:rFonts w:ascii="OpenSansBold" w:eastAsia="Times New Roman" w:hAnsi="OpenSansBold" w:cs="Arial"/>
          <w:kern w:val="36"/>
          <w:sz w:val="30"/>
          <w:szCs w:val="30"/>
          <w:lang w:val="vi-VN"/>
        </w:rPr>
        <w:t>CỤ</w:t>
      </w:r>
      <w:r w:rsidRPr="00C61319">
        <w:rPr>
          <w:rFonts w:ascii="OpenSansBold" w:eastAsia="Times New Roman" w:hAnsi="OpenSansBold" w:cs="Arial"/>
          <w:kern w:val="36"/>
          <w:szCs w:val="28"/>
        </w:rPr>
        <w:t>(</w:t>
      </w:r>
      <w:proofErr w:type="gramEnd"/>
      <w:r w:rsidRPr="00C61319">
        <w:rPr>
          <w:rFonts w:ascii="OpenSansBold" w:eastAsia="Times New Roman" w:hAnsi="OpenSansBold" w:cs="Arial"/>
          <w:kern w:val="36"/>
          <w:szCs w:val="28"/>
        </w:rPr>
        <w:t xml:space="preserve">Web </w:t>
      </w:r>
      <w:proofErr w:type="spellStart"/>
      <w:r w:rsidRPr="00C61319">
        <w:rPr>
          <w:rFonts w:ascii="OpenSansBold" w:eastAsia="Times New Roman" w:hAnsi="OpenSansBold" w:cs="Arial"/>
          <w:kern w:val="36"/>
          <w:szCs w:val="28"/>
        </w:rPr>
        <w:t>tham</w:t>
      </w:r>
      <w:proofErr w:type="spellEnd"/>
      <w:r w:rsidRPr="00C61319">
        <w:rPr>
          <w:rFonts w:ascii="OpenSansBold" w:eastAsia="Times New Roman" w:hAnsi="OpenSansBold" w:cs="Arial"/>
          <w:kern w:val="36"/>
          <w:szCs w:val="28"/>
        </w:rPr>
        <w:t xml:space="preserve"> </w:t>
      </w:r>
      <w:proofErr w:type="spellStart"/>
      <w:r w:rsidR="00C61319" w:rsidRPr="00C61319">
        <w:rPr>
          <w:rFonts w:ascii="OpenSansBold" w:eastAsia="Times New Roman" w:hAnsi="OpenSansBold" w:cs="Arial"/>
          <w:kern w:val="36"/>
          <w:szCs w:val="28"/>
        </w:rPr>
        <w:t>khảo</w:t>
      </w:r>
      <w:proofErr w:type="spellEnd"/>
      <w:r w:rsidR="00C61319" w:rsidRPr="00C61319">
        <w:rPr>
          <w:rFonts w:ascii="OpenSansBold" w:eastAsia="Times New Roman" w:hAnsi="OpenSansBold" w:cs="Arial"/>
          <w:kern w:val="36"/>
          <w:szCs w:val="28"/>
          <w:lang w:val="vi-VN"/>
        </w:rPr>
        <w:t>:</w:t>
      </w:r>
      <w:r w:rsidR="00C61319">
        <w:rPr>
          <w:szCs w:val="28"/>
          <w:lang w:val="vi-VN"/>
        </w:rPr>
        <w:t xml:space="preserve"> </w:t>
      </w:r>
      <w:r w:rsidR="00C61319" w:rsidRPr="00C61319">
        <w:rPr>
          <w:rFonts w:ascii="OpenSansBold" w:eastAsia="Times New Roman" w:hAnsi="OpenSansBold" w:cs="Arial"/>
          <w:kern w:val="36"/>
          <w:szCs w:val="28"/>
          <w:lang w:val="vi-VN"/>
        </w:rPr>
        <w:t>https://vietthuongshop.vn/</w:t>
      </w:r>
      <w:r w:rsidRPr="00C61319">
        <w:rPr>
          <w:rFonts w:ascii="OpenSansBold" w:eastAsia="Times New Roman" w:hAnsi="OpenSansBold" w:cs="Arial"/>
          <w:kern w:val="36"/>
          <w:szCs w:val="28"/>
        </w:rPr>
        <w:t>)</w:t>
      </w:r>
    </w:p>
    <w:p w14:paraId="50E0F391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Mô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tả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</w:p>
    <w:p w14:paraId="60ECE8A0" w14:textId="1C363AA8" w:rsidR="00D71606" w:rsidRDefault="00C61319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Shop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bán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đàn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c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ung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cấp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dịch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vụ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giao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san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phẩm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tận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nơi</w:t>
      </w:r>
      <w:proofErr w:type="spellEnd"/>
      <w:r w:rsidR="00D7160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>
        <w:rPr>
          <w:rFonts w:ascii="Arial" w:eastAsia="Times New Roman" w:hAnsi="Arial" w:cs="Arial"/>
          <w:color w:val="595552"/>
          <w:sz w:val="21"/>
          <w:szCs w:val="21"/>
        </w:rPr>
        <w:t>và</w:t>
      </w:r>
      <w:proofErr w:type="spellEnd"/>
      <w:r w:rsidR="00D71606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dịch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vụ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giao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hàng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nhanh chông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trên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toàn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địa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bàn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Tp.Hồ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Chí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Minh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và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63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tỉnh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,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thành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phố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trên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cả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nước</w:t>
      </w:r>
      <w:proofErr w:type="spellEnd"/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.</w:t>
      </w:r>
    </w:p>
    <w:p w14:paraId="7BA531FD" w14:textId="08FF16E6" w:rsidR="00D71606" w:rsidRPr="0023025D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404040" w:themeColor="text1" w:themeTint="BF"/>
          <w:sz w:val="21"/>
          <w:szCs w:val="21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Website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</w:t>
      </w:r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ung</w:t>
      </w:r>
      <w:proofErr w:type="spellEnd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cấp</w:t>
      </w:r>
      <w:proofErr w:type="spellEnd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các</w:t>
      </w:r>
      <w:proofErr w:type="spellEnd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 xml:space="preserve"> </w:t>
      </w:r>
      <w:proofErr w:type="spellStart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>loại</w:t>
      </w:r>
      <w:proofErr w:type="spellEnd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 xml:space="preserve"> </w:t>
      </w:r>
      <w:proofErr w:type="spellStart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>nhạc</w:t>
      </w:r>
      <w:proofErr w:type="spellEnd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 xml:space="preserve"> </w:t>
      </w:r>
      <w:proofErr w:type="spellStart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>cụ</w:t>
      </w:r>
      <w:proofErr w:type="spellEnd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 xml:space="preserve">, </w:t>
      </w:r>
      <w:proofErr w:type="spellStart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>phụ</w:t>
      </w:r>
      <w:proofErr w:type="spellEnd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 xml:space="preserve"> </w:t>
      </w:r>
      <w:proofErr w:type="spellStart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>kiện</w:t>
      </w:r>
      <w:proofErr w:type="spellEnd"/>
      <w:r w:rsidR="00C6131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 xml:space="preserve"> </w:t>
      </w:r>
      <w:r w:rsidR="006C4FB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 xml:space="preserve">đa </w:t>
      </w:r>
      <w:proofErr w:type="spellStart"/>
      <w:r w:rsidR="006C4FB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>dạng</w:t>
      </w:r>
      <w:proofErr w:type="spellEnd"/>
      <w:r w:rsidR="006C4FB9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>.</w:t>
      </w:r>
    </w:p>
    <w:p w14:paraId="0B7BBE62" w14:textId="10E6687C" w:rsidR="00D71606" w:rsidRPr="00D83E6E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 xml:space="preserve">Website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chọn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chủ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đề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xem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C61319">
        <w:rPr>
          <w:rFonts w:ascii="Arial" w:eastAsia="Times New Roman" w:hAnsi="Arial" w:cs="Arial"/>
          <w:color w:val="595552"/>
          <w:sz w:val="21"/>
          <w:szCs w:val="21"/>
        </w:rPr>
        <w:t>trước</w:t>
      </w:r>
      <w:proofErr w:type="spellEnd"/>
      <w:r w:rsidR="00C61319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="00C61319">
        <w:rPr>
          <w:rFonts w:ascii="Arial" w:eastAsia="Times New Roman" w:hAnsi="Arial" w:cs="Arial"/>
          <w:color w:val="595552"/>
          <w:sz w:val="21"/>
          <w:szCs w:val="21"/>
          <w:lang w:val="vi-VN"/>
        </w:rPr>
        <w:t>sản</w:t>
      </w:r>
      <w:proofErr w:type="spellEnd"/>
      <w:r w:rsidR="00C61319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="00C61319">
        <w:rPr>
          <w:rFonts w:ascii="Arial" w:eastAsia="Times New Roman" w:hAnsi="Arial" w:cs="Arial"/>
          <w:color w:val="595552"/>
          <w:sz w:val="21"/>
          <w:szCs w:val="21"/>
          <w:lang w:val="vi-VN"/>
        </w:rPr>
        <w:t>phẩm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qua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như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sơ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đồ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đến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trang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chi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tiết</w:t>
      </w:r>
      <w:proofErr w:type="spellEnd"/>
    </w:p>
    <w:p w14:paraId="5A00E447" w14:textId="3CE82B8C" w:rsidR="00D83E6E" w:rsidRPr="00D83E6E" w:rsidRDefault="00D83E6E" w:rsidP="00D83E6E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>Mua</w:t>
      </w:r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sản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phẩm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với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lãi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suất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0%</w:t>
      </w:r>
    </w:p>
    <w:p w14:paraId="31DB7114" w14:textId="77777777" w:rsidR="00D83E6E" w:rsidRPr="00D83E6E" w:rsidRDefault="00D83E6E" w:rsidP="00D83E6E">
      <w:pPr>
        <w:pStyle w:val="ListParagraph"/>
        <w:shd w:val="clear" w:color="auto" w:fill="FFFFFF"/>
        <w:spacing w:before="0" w:line="450" w:lineRule="atLeast"/>
        <w:ind w:left="630" w:firstLine="0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</w:p>
    <w:p w14:paraId="25CE5B8C" w14:textId="4A8DD03A" w:rsidR="00C61319" w:rsidRPr="00D83E6E" w:rsidRDefault="00D83E6E" w:rsidP="00D83E6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Cam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kết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bán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đúng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giá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niêm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yết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và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thường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xuyên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có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chương trinh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khuyến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mãi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>hấp</w:t>
      </w:r>
      <w:proofErr w:type="spellEnd"/>
      <w:r w:rsidRPr="00D83E6E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dẫn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  <w:lang w:val="vi-VN"/>
        </w:rPr>
        <w:t>.</w:t>
      </w:r>
    </w:p>
    <w:p w14:paraId="0EF45F01" w14:textId="77777777" w:rsidR="00D83E6E" w:rsidRPr="00D83E6E" w:rsidRDefault="00D83E6E" w:rsidP="00D83E6E">
      <w:pPr>
        <w:pStyle w:val="ListParagraph"/>
        <w:rPr>
          <w:rFonts w:ascii="Arial" w:eastAsia="Times New Roman" w:hAnsi="Arial" w:cs="Arial"/>
          <w:color w:val="333333"/>
          <w:sz w:val="21"/>
          <w:szCs w:val="21"/>
        </w:rPr>
      </w:pPr>
    </w:p>
    <w:p w14:paraId="3D7A113E" w14:textId="77777777" w:rsidR="00D83E6E" w:rsidRPr="00D83E6E" w:rsidRDefault="00D83E6E" w:rsidP="00D83E6E">
      <w:pPr>
        <w:pStyle w:val="ListParagraph"/>
        <w:shd w:val="clear" w:color="auto" w:fill="FFFFFF"/>
        <w:spacing w:before="100" w:beforeAutospacing="1" w:after="100" w:afterAutospacing="1" w:line="240" w:lineRule="auto"/>
        <w:ind w:left="630" w:firstLine="0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1AD320C8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Sơ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đồ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</w:p>
    <w:p w14:paraId="309D4923" w14:textId="622D44B0" w:rsidR="00D83E6E" w:rsidRDefault="00D71606" w:rsidP="00D71606">
      <w:r>
        <w:rPr>
          <w:noProof/>
        </w:rPr>
        <w:drawing>
          <wp:inline distT="0" distB="0" distL="0" distR="0" wp14:anchorId="5A66593E" wp14:editId="71B5762D">
            <wp:extent cx="5960853" cy="3200400"/>
            <wp:effectExtent l="0" t="5715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DB10573" w14:textId="77777777" w:rsidR="00D83E6E" w:rsidRDefault="00D83E6E">
      <w:r>
        <w:br w:type="page"/>
      </w:r>
    </w:p>
    <w:p w14:paraId="6C49B18C" w14:textId="77777777" w:rsidR="00D71606" w:rsidRDefault="00D71606" w:rsidP="00D71606"/>
    <w:p w14:paraId="1D0B8B33" w14:textId="012A7E8F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Phác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thảo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Trang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chủ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</w:p>
    <w:p w14:paraId="00D3C028" w14:textId="6E73ECE9" w:rsidR="00D71606" w:rsidRDefault="00B1057C" w:rsidP="00D71606">
      <w:pPr>
        <w:shd w:val="clear" w:color="auto" w:fill="FFFFFF"/>
        <w:spacing w:after="0" w:line="240" w:lineRule="auto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B9B7F" wp14:editId="7919157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689600" cy="694267"/>
                <wp:effectExtent l="0" t="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942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7AA42" w14:textId="11885DB1" w:rsidR="00B1057C" w:rsidRPr="00B1057C" w:rsidRDefault="00B1057C" w:rsidP="00FE3105">
                            <w:pPr>
                              <w:tabs>
                                <w:tab w:val="left" w:pos="774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Biểu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tượn</w:t>
                            </w:r>
                            <w:proofErr w:type="spellEnd"/>
                            <w:r w:rsidR="00FE310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g                                                </w:t>
                            </w:r>
                            <w:proofErr w:type="spellStart"/>
                            <w:r w:rsidR="00FE310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Banner</w:t>
                            </w:r>
                            <w:proofErr w:type="spellEnd"/>
                            <w:r w:rsidR="00FE310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                           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liên</w:t>
                            </w:r>
                            <w:r w:rsidR="00FE310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lạc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B9B7F" id="Rectangle 3" o:spid="_x0000_s1027" style="position:absolute;margin-left:0;margin-top:-.35pt;width:448pt;height:54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" fillcolor="#fde9d9 [665]" strokecolor="#243f60 [1604]" strokeweight="2pt">
                <v:textbox>
                  <w:txbxContent>
                    <w:p w14:paraId="2327AA42" w14:textId="11885DB1" w:rsidR="00B1057C" w:rsidRPr="00B1057C" w:rsidRDefault="00B1057C" w:rsidP="00FE3105">
                      <w:pPr>
                        <w:tabs>
                          <w:tab w:val="left" w:pos="774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Biểu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tượn</w:t>
                      </w:r>
                      <w:proofErr w:type="spellEnd"/>
                      <w:r w:rsidR="00FE310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g                                                </w:t>
                      </w:r>
                      <w:proofErr w:type="spellStart"/>
                      <w:r w:rsidR="00FE310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Banner</w:t>
                      </w:r>
                      <w:proofErr w:type="spellEnd"/>
                      <w:r w:rsidR="00FE310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                           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Số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liên</w:t>
                      </w:r>
                      <w:r w:rsidR="00FE310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lạc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7F7DB2" w14:textId="78C8F720" w:rsidR="00D71606" w:rsidRDefault="00B517E1" w:rsidP="00D71606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9CDF0" wp14:editId="50BD7C69">
                <wp:simplePos x="0" y="0"/>
                <wp:positionH relativeFrom="margin">
                  <wp:align>left</wp:align>
                </wp:positionH>
                <wp:positionV relativeFrom="paragraph">
                  <wp:posOffset>1952806</wp:posOffset>
                </wp:positionV>
                <wp:extent cx="5689600" cy="1582058"/>
                <wp:effectExtent l="0" t="0" r="2540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5820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22CA6" w14:textId="41BF5F7F" w:rsidR="00135A49" w:rsidRPr="001B0C31" w:rsidRDefault="00135A49" w:rsidP="00135A49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chạy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CDF0" id="Rectangle 16" o:spid="_x0000_s1028" style="position:absolute;margin-left:0;margin-top:153.75pt;width:448pt;height:124.5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" filled="f" strokecolor="#243f60 [1604]" strokeweight="2pt">
                <v:textbox>
                  <w:txbxContent>
                    <w:p w14:paraId="2E522CA6" w14:textId="41BF5F7F" w:rsidR="00135A49" w:rsidRPr="001B0C31" w:rsidRDefault="00135A49" w:rsidP="00135A49">
                      <w:pPr>
                        <w:tabs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Mẫu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hàng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bán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chạy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51DAD" wp14:editId="64300E9E">
                <wp:simplePos x="0" y="0"/>
                <wp:positionH relativeFrom="margin">
                  <wp:align>left</wp:align>
                </wp:positionH>
                <wp:positionV relativeFrom="paragraph">
                  <wp:posOffset>5102406</wp:posOffset>
                </wp:positionV>
                <wp:extent cx="5689600" cy="1611086"/>
                <wp:effectExtent l="0" t="0" r="25400" b="273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611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CE82D" w14:textId="32CB695B" w:rsidR="003B672C" w:rsidRPr="001B0C31" w:rsidRDefault="003B672C" w:rsidP="003B672C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Guitar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hot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51DAD" id="Rectangle 51" o:spid="_x0000_s1029" style="position:absolute;margin-left:0;margin-top:401.75pt;width:448pt;height:126.8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" filled="f" strokecolor="#243f60 [1604]" strokeweight="2pt">
                <v:textbox>
                  <w:txbxContent>
                    <w:p w14:paraId="3C2CE82D" w14:textId="32CB695B" w:rsidR="003B672C" w:rsidRPr="001B0C31" w:rsidRDefault="003B672C" w:rsidP="003B672C">
                      <w:pPr>
                        <w:tabs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Mẫu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Guitar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hot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9E1678" wp14:editId="3F80BAFD">
                <wp:simplePos x="0" y="0"/>
                <wp:positionH relativeFrom="column">
                  <wp:posOffset>4340679</wp:posOffset>
                </wp:positionH>
                <wp:positionV relativeFrom="paragraph">
                  <wp:posOffset>5584643</wp:posOffset>
                </wp:positionV>
                <wp:extent cx="849085" cy="740228"/>
                <wp:effectExtent l="0" t="0" r="2730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40D8B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E1678" id="Rectangle 17" o:spid="_x0000_s1030" style="position:absolute;margin-left:341.8pt;margin-top:439.75pt;width:66.85pt;height:5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" filled="f" strokecolor="#243f60 [1604]" strokeweight="2pt">
                <v:textbox>
                  <w:txbxContent>
                    <w:p w14:paraId="7D840D8B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AEE5CD" wp14:editId="33E54490">
                <wp:simplePos x="0" y="0"/>
                <wp:positionH relativeFrom="column">
                  <wp:posOffset>3067322</wp:posOffset>
                </wp:positionH>
                <wp:positionV relativeFrom="paragraph">
                  <wp:posOffset>5606778</wp:posOffset>
                </wp:positionV>
                <wp:extent cx="849085" cy="740228"/>
                <wp:effectExtent l="0" t="0" r="2730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775E2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EE5CD" id="Rectangle 14" o:spid="_x0000_s1031" style="position:absolute;margin-left:241.5pt;margin-top:441.5pt;width:66.85pt;height:5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" filled="f" strokecolor="#243f60 [1604]" strokeweight="2pt">
                <v:textbox>
                  <w:txbxContent>
                    <w:p w14:paraId="2F0775E2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7C44D2" wp14:editId="29E0C58D">
                <wp:simplePos x="0" y="0"/>
                <wp:positionH relativeFrom="column">
                  <wp:posOffset>1739447</wp:posOffset>
                </wp:positionH>
                <wp:positionV relativeFrom="paragraph">
                  <wp:posOffset>5639435</wp:posOffset>
                </wp:positionV>
                <wp:extent cx="849085" cy="740228"/>
                <wp:effectExtent l="0" t="0" r="2730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C87B5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44D2" id="Rectangle 13" o:spid="_x0000_s1032" style="position:absolute;margin-left:136.95pt;margin-top:444.05pt;width:66.85pt;height:5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" filled="f" strokecolor="#243f60 [1604]" strokeweight="2pt">
                <v:textbox>
                  <w:txbxContent>
                    <w:p w14:paraId="1BFC87B5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BC37BF" wp14:editId="28248484">
                <wp:simplePos x="0" y="0"/>
                <wp:positionH relativeFrom="column">
                  <wp:posOffset>500743</wp:posOffset>
                </wp:positionH>
                <wp:positionV relativeFrom="paragraph">
                  <wp:posOffset>5638165</wp:posOffset>
                </wp:positionV>
                <wp:extent cx="849085" cy="740228"/>
                <wp:effectExtent l="0" t="0" r="2730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4D2AF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C37BF" id="Rectangle 11" o:spid="_x0000_s1033" style="position:absolute;margin-left:39.45pt;margin-top:443.95pt;width:66.85pt;height:5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" filled="f" strokecolor="#243f60 [1604]" strokeweight="2pt">
                <v:textbox>
                  <w:txbxContent>
                    <w:p w14:paraId="3ED4D2AF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AB78A8" wp14:editId="39769058">
                <wp:simplePos x="0" y="0"/>
                <wp:positionH relativeFrom="column">
                  <wp:posOffset>4365171</wp:posOffset>
                </wp:positionH>
                <wp:positionV relativeFrom="paragraph">
                  <wp:posOffset>3918222</wp:posOffset>
                </wp:positionV>
                <wp:extent cx="849085" cy="740228"/>
                <wp:effectExtent l="0" t="0" r="2730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29125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78A8" id="Rectangle 10" o:spid="_x0000_s1034" style="position:absolute;margin-left:343.7pt;margin-top:308.5pt;width:66.85pt;height:58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" filled="f" strokecolor="#243f60 [1604]" strokeweight="2pt">
                <v:textbox>
                  <w:txbxContent>
                    <w:p w14:paraId="21429125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8F163" wp14:editId="1C00C7E5">
                <wp:simplePos x="0" y="0"/>
                <wp:positionH relativeFrom="column">
                  <wp:posOffset>3080658</wp:posOffset>
                </wp:positionH>
                <wp:positionV relativeFrom="paragraph">
                  <wp:posOffset>3939993</wp:posOffset>
                </wp:positionV>
                <wp:extent cx="849085" cy="740228"/>
                <wp:effectExtent l="0" t="0" r="2730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D954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8F163" id="Rectangle 7" o:spid="_x0000_s1035" style="position:absolute;margin-left:242.55pt;margin-top:310.25pt;width:66.85pt;height:58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" filled="f" strokecolor="#243f60 [1604]" strokeweight="2pt">
                <v:textbox>
                  <w:txbxContent>
                    <w:p w14:paraId="03EBD954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320AEC" wp14:editId="15E12481">
                <wp:simplePos x="0" y="0"/>
                <wp:positionH relativeFrom="column">
                  <wp:posOffset>1771831</wp:posOffset>
                </wp:positionH>
                <wp:positionV relativeFrom="paragraph">
                  <wp:posOffset>3963035</wp:posOffset>
                </wp:positionV>
                <wp:extent cx="849085" cy="740228"/>
                <wp:effectExtent l="0" t="0" r="2730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19FB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20AEC" id="Rectangle 8" o:spid="_x0000_s1036" style="position:absolute;margin-left:139.5pt;margin-top:312.05pt;width:66.85pt;height:58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" filled="f" strokecolor="#243f60 [1604]" strokeweight="2pt">
                <v:textbox>
                  <w:txbxContent>
                    <w:p w14:paraId="68EF19FB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5A7E53" wp14:editId="2C57B6D9">
                <wp:simplePos x="0" y="0"/>
                <wp:positionH relativeFrom="column">
                  <wp:posOffset>533400</wp:posOffset>
                </wp:positionH>
                <wp:positionV relativeFrom="paragraph">
                  <wp:posOffset>3983537</wp:posOffset>
                </wp:positionV>
                <wp:extent cx="849085" cy="740228"/>
                <wp:effectExtent l="0" t="0" r="2730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329DA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7E53" id="Rectangle 6" o:spid="_x0000_s1037" style="position:absolute;margin-left:42pt;margin-top:313.65pt;width:66.85pt;height:58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" filled="f" strokecolor="#243f60 [1604]" strokeweight="2pt">
                <v:textbox>
                  <w:txbxContent>
                    <w:p w14:paraId="4E0329DA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F99641" wp14:editId="5BA9D108">
                <wp:simplePos x="0" y="0"/>
                <wp:positionH relativeFrom="column">
                  <wp:posOffset>4343400</wp:posOffset>
                </wp:positionH>
                <wp:positionV relativeFrom="paragraph">
                  <wp:posOffset>2393768</wp:posOffset>
                </wp:positionV>
                <wp:extent cx="849085" cy="740228"/>
                <wp:effectExtent l="0" t="0" r="2730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86A1B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9641" id="Rectangle 4" o:spid="_x0000_s1038" style="position:absolute;margin-left:342pt;margin-top:188.5pt;width:66.85pt;height:5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" filled="f" strokecolor="#243f60 [1604]" strokeweight="2pt">
                <v:textbox>
                  <w:txbxContent>
                    <w:p w14:paraId="69486A1B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52912F" wp14:editId="39CC1F60">
                <wp:simplePos x="0" y="0"/>
                <wp:positionH relativeFrom="column">
                  <wp:posOffset>3045460</wp:posOffset>
                </wp:positionH>
                <wp:positionV relativeFrom="paragraph">
                  <wp:posOffset>2395492</wp:posOffset>
                </wp:positionV>
                <wp:extent cx="849085" cy="740228"/>
                <wp:effectExtent l="0" t="0" r="2730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268D1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912F" id="Rectangle 5" o:spid="_x0000_s1039" style="position:absolute;margin-left:239.8pt;margin-top:188.6pt;width:66.85pt;height:5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" filled="f" strokecolor="#243f60 [1604]" strokeweight="2pt">
                <v:textbox>
                  <w:txbxContent>
                    <w:p w14:paraId="767268D1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D83293" wp14:editId="565ED58D">
                <wp:simplePos x="0" y="0"/>
                <wp:positionH relativeFrom="column">
                  <wp:posOffset>1709057</wp:posOffset>
                </wp:positionH>
                <wp:positionV relativeFrom="paragraph">
                  <wp:posOffset>2405108</wp:posOffset>
                </wp:positionV>
                <wp:extent cx="849085" cy="740228"/>
                <wp:effectExtent l="0" t="0" r="273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A344A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83293" id="Rectangle 2" o:spid="_x0000_s1040" style="position:absolute;margin-left:134.55pt;margin-top:189.4pt;width:66.85pt;height:5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" filled="f" strokecolor="#243f60 [1604]" strokeweight="2pt">
                <v:textbox>
                  <w:txbxContent>
                    <w:p w14:paraId="2E9A344A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38DE4" wp14:editId="5A90763A">
                <wp:simplePos x="0" y="0"/>
                <wp:positionH relativeFrom="column">
                  <wp:posOffset>498475</wp:posOffset>
                </wp:positionH>
                <wp:positionV relativeFrom="paragraph">
                  <wp:posOffset>2427696</wp:posOffset>
                </wp:positionV>
                <wp:extent cx="849085" cy="740228"/>
                <wp:effectExtent l="0" t="0" r="27305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E9B2E" w14:textId="77777777" w:rsidR="00135A49" w:rsidRPr="001B0C31" w:rsidRDefault="00135A49" w:rsidP="00135A4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38DE4" id="Rectangle 33" o:spid="_x0000_s1041" style="position:absolute;margin-left:39.25pt;margin-top:191.15pt;width:66.85pt;height:5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" filled="f" strokecolor="#243f60 [1604]" strokeweight="2pt">
                <v:textbox>
                  <w:txbxContent>
                    <w:p w14:paraId="463E9B2E" w14:textId="77777777" w:rsidR="00135A49" w:rsidRPr="001B0C31" w:rsidRDefault="00135A49" w:rsidP="00135A4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B67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D3A34" wp14:editId="4B4065A0">
                <wp:simplePos x="0" y="0"/>
                <wp:positionH relativeFrom="margin">
                  <wp:align>left</wp:align>
                </wp:positionH>
                <wp:positionV relativeFrom="paragraph">
                  <wp:posOffset>6657340</wp:posOffset>
                </wp:positionV>
                <wp:extent cx="5704114" cy="388181"/>
                <wp:effectExtent l="0" t="0" r="114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114" cy="3881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4A86E" w14:textId="2B669AB0" w:rsidR="003B672C" w:rsidRPr="000F5175" w:rsidRDefault="000F5175" w:rsidP="003B672C">
                            <w:pPr>
                              <w:tabs>
                                <w:tab w:val="left" w:pos="2880"/>
                                <w:tab w:val="left" w:pos="4500"/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       </w:t>
                            </w:r>
                            <w:r w:rsidR="003B672C"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Thông tin giao </w:t>
                            </w:r>
                            <w:proofErr w:type="spellStart"/>
                            <w:r w:rsidR="003B672C"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dịch</w:t>
                            </w:r>
                            <w:proofErr w:type="spellEnd"/>
                            <w:r w:rsidR="003B672C"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</w:t>
                            </w:r>
                            <w:proofErr w:type="spellStart"/>
                            <w:r w:rsidR="003B672C"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Dịch</w:t>
                            </w:r>
                            <w:proofErr w:type="spellEnd"/>
                            <w:r w:rsidR="003B672C"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3B672C"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vụ</w:t>
                            </w:r>
                            <w:proofErr w:type="spellEnd"/>
                            <w:r w:rsidR="003B672C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3B672C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hỗ</w:t>
                            </w:r>
                            <w:proofErr w:type="spellEnd"/>
                            <w:r w:rsidR="003B672C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3B672C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trợ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D3A34" id="Rectangle 19" o:spid="_x0000_s1042" style="position:absolute;margin-left:0;margin-top:524.2pt;width:449.15pt;height:30.55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" fillcolor="#fde9d9 [665]" strokecolor="#243f60 [1604]" strokeweight="2pt">
                <v:textbox>
                  <w:txbxContent>
                    <w:p w14:paraId="08D4A86E" w14:textId="2B669AB0" w:rsidR="003B672C" w:rsidRPr="000F5175" w:rsidRDefault="000F5175" w:rsidP="003B672C">
                      <w:pPr>
                        <w:tabs>
                          <w:tab w:val="left" w:pos="2880"/>
                          <w:tab w:val="left" w:pos="4500"/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       </w:t>
                      </w:r>
                      <w:r w:rsidR="003B672C"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Thông tin giao </w:t>
                      </w:r>
                      <w:proofErr w:type="spellStart"/>
                      <w:r w:rsidR="003B672C"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dịch</w:t>
                      </w:r>
                      <w:proofErr w:type="spellEnd"/>
                      <w:r w:rsidR="003B672C"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ab/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</w:t>
                      </w:r>
                      <w:proofErr w:type="spellStart"/>
                      <w:r w:rsidR="003B672C"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Dịch</w:t>
                      </w:r>
                      <w:proofErr w:type="spellEnd"/>
                      <w:r w:rsidR="003B672C"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="003B672C"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vụ</w:t>
                      </w:r>
                      <w:proofErr w:type="spellEnd"/>
                      <w:r w:rsidR="003B672C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="003B672C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hỗ</w:t>
                      </w:r>
                      <w:proofErr w:type="spellEnd"/>
                      <w:r w:rsidR="003B672C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="003B672C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trợ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5A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47BA2B" wp14:editId="4473ABBF">
                <wp:simplePos x="0" y="0"/>
                <wp:positionH relativeFrom="margin">
                  <wp:align>left</wp:align>
                </wp:positionH>
                <wp:positionV relativeFrom="paragraph">
                  <wp:posOffset>3532505</wp:posOffset>
                </wp:positionV>
                <wp:extent cx="5689600" cy="15748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5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D16F" w14:textId="543081CE" w:rsidR="00135A49" w:rsidRPr="001B0C31" w:rsidRDefault="00135A49" w:rsidP="00135A49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Piano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BA2B" id="Rectangle 46" o:spid="_x0000_s1043" style="position:absolute;margin-left:0;margin-top:278.15pt;width:448pt;height:12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" filled="f" strokecolor="#243f60 [1604]" strokeweight="2pt">
                <v:textbox>
                  <w:txbxContent>
                    <w:p w14:paraId="5A31D16F" w14:textId="543081CE" w:rsidR="00135A49" w:rsidRPr="001B0C31" w:rsidRDefault="00135A49" w:rsidP="00135A49">
                      <w:pPr>
                        <w:tabs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Mẫu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Piano</w:t>
                      </w:r>
                      <w:proofErr w:type="spellEnd"/>
                      <w:proofErr w:type="gram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mới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5A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D2E1C" wp14:editId="42979654">
                <wp:simplePos x="0" y="0"/>
                <wp:positionH relativeFrom="margin">
                  <wp:align>left</wp:align>
                </wp:positionH>
                <wp:positionV relativeFrom="paragraph">
                  <wp:posOffset>481753</wp:posOffset>
                </wp:positionV>
                <wp:extent cx="5689600" cy="401955"/>
                <wp:effectExtent l="0" t="0" r="2540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01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53BCE" w14:textId="5E2014A2" w:rsidR="00FE3105" w:rsidRPr="001B0C31" w:rsidRDefault="00FE3105" w:rsidP="00FE3105">
                            <w:pPr>
                              <w:tabs>
                                <w:tab w:val="left" w:pos="1440"/>
                                <w:tab w:val="left" w:pos="3060"/>
                                <w:tab w:val="left" w:pos="5040"/>
                                <w:tab w:val="left" w:pos="6480"/>
                                <w:tab w:val="left" w:pos="765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Piano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Organ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Guitar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Kiện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Liên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D2E1C" id="Rectangle 12" o:spid="_x0000_s1044" style="position:absolute;margin-left:0;margin-top:37.95pt;width:448pt;height:31.6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" fillcolor="#c2d69b [1942]" strokecolor="#243f60 [1604]" strokeweight="2pt">
                <v:textbox>
                  <w:txbxContent>
                    <w:p w14:paraId="75953BCE" w14:textId="5E2014A2" w:rsidR="00FE3105" w:rsidRPr="001B0C31" w:rsidRDefault="00FE3105" w:rsidP="00FE3105">
                      <w:pPr>
                        <w:tabs>
                          <w:tab w:val="left" w:pos="1440"/>
                          <w:tab w:val="left" w:pos="3060"/>
                          <w:tab w:val="left" w:pos="5040"/>
                          <w:tab w:val="left" w:pos="6480"/>
                          <w:tab w:val="left" w:pos="765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Piano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Organ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Guitar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Phụ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Kiện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Liên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hệ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5A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755BF" wp14:editId="128E1B81">
                <wp:simplePos x="0" y="0"/>
                <wp:positionH relativeFrom="margin">
                  <wp:align>left</wp:align>
                </wp:positionH>
                <wp:positionV relativeFrom="paragraph">
                  <wp:posOffset>866352</wp:posOffset>
                </wp:positionV>
                <wp:extent cx="5689177" cy="1092200"/>
                <wp:effectExtent l="0" t="0" r="2603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177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E376E" w14:textId="755834AB" w:rsidR="00FE3105" w:rsidRDefault="00FE3105" w:rsidP="00FE310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  <w:p w14:paraId="53E97F27" w14:textId="0D2DF569" w:rsidR="00135A49" w:rsidRPr="00135A49" w:rsidRDefault="00135A49" w:rsidP="00FE310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thiệu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755BF" id="Rectangle 15" o:spid="_x0000_s1045" style="position:absolute;margin-left:0;margin-top:68.2pt;width:447.95pt;height:8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" filled="f" strokecolor="#243f60 [1604]" strokeweight="2pt">
                <v:textbox>
                  <w:txbxContent>
                    <w:p w14:paraId="588E376E" w14:textId="755834AB" w:rsidR="00FE3105" w:rsidRDefault="00FE3105" w:rsidP="00FE310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  <w:p w14:paraId="53E97F27" w14:textId="0D2DF569" w:rsidR="00135A49" w:rsidRPr="00135A49" w:rsidRDefault="00135A49" w:rsidP="00FE310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Giới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thiệu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dịch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vụ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31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06421" wp14:editId="12808979">
                <wp:simplePos x="0" y="0"/>
                <wp:positionH relativeFrom="margin">
                  <wp:posOffset>13547</wp:posOffset>
                </wp:positionH>
                <wp:positionV relativeFrom="paragraph">
                  <wp:posOffset>908684</wp:posOffset>
                </wp:positionV>
                <wp:extent cx="5680075" cy="1024043"/>
                <wp:effectExtent l="0" t="0" r="3492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075" cy="1024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AEF6D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05pt,71.55pt" to="448.3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" strokecolor="#4579b8 [3044]">
                <w10:wrap anchorx="margin"/>
              </v:line>
            </w:pict>
          </mc:Fallback>
        </mc:AlternateContent>
      </w:r>
      <w:r w:rsidR="00FE31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E8335" wp14:editId="4C18A1AB">
                <wp:simplePos x="0" y="0"/>
                <wp:positionH relativeFrom="margin">
                  <wp:align>right</wp:align>
                </wp:positionH>
                <wp:positionV relativeFrom="paragraph">
                  <wp:posOffset>900218</wp:posOffset>
                </wp:positionV>
                <wp:extent cx="5621867" cy="1057910"/>
                <wp:effectExtent l="0" t="0" r="36195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1867" cy="105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032F3" id="Straight Connector 2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1.45pt,70.9pt" to="834.1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" strokecolor="#4579b8 [3044]">
                <w10:wrap anchorx="margin"/>
              </v:line>
            </w:pict>
          </mc:Fallback>
        </mc:AlternateContent>
      </w:r>
      <w:r w:rsidR="00D71606">
        <w:br w:type="page"/>
      </w:r>
    </w:p>
    <w:p w14:paraId="7405F439" w14:textId="7706E789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lastRenderedPageBreak/>
        <w:t>Phác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thảo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trang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con </w:t>
      </w:r>
      <w:proofErr w:type="spellStart"/>
      <w:r w:rsidR="003027B8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tương</w:t>
      </w:r>
      <w:proofErr w:type="spellEnd"/>
      <w:r w:rsidR="003027B8">
        <w:rPr>
          <w:rFonts w:ascii="OpenSansBold" w:eastAsia="Times New Roman" w:hAnsi="OpenSansBold" w:cs="Arial"/>
          <w:color w:val="C00000"/>
          <w:kern w:val="36"/>
          <w:sz w:val="30"/>
          <w:szCs w:val="30"/>
          <w:lang w:val="vi-VN"/>
        </w:rPr>
        <w:t xml:space="preserve"> </w:t>
      </w:r>
      <w:proofErr w:type="spellStart"/>
      <w:r w:rsidR="003027B8">
        <w:rPr>
          <w:rFonts w:ascii="OpenSansBold" w:eastAsia="Times New Roman" w:hAnsi="OpenSansBold" w:cs="Arial"/>
          <w:color w:val="C00000"/>
          <w:kern w:val="36"/>
          <w:sz w:val="30"/>
          <w:szCs w:val="30"/>
          <w:lang w:val="vi-VN"/>
        </w:rPr>
        <w:t>tự</w:t>
      </w:r>
      <w:proofErr w:type="spellEnd"/>
    </w:p>
    <w:p w14:paraId="2B9AB1A3" w14:textId="59F6B5DB" w:rsidR="00D71606" w:rsidRPr="00730A4A" w:rsidRDefault="007F1300" w:rsidP="00D71606">
      <w:pPr>
        <w:rPr>
          <w:rFonts w:ascii="OpenSansBold" w:eastAsia="Times New Roman" w:hAnsi="OpenSansBold" w:cs="Arial"/>
          <w:color w:val="0072B0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615E43" wp14:editId="15923D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9600" cy="694267"/>
                <wp:effectExtent l="0" t="0" r="25400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942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42DC3" w14:textId="77777777" w:rsidR="007F1300" w:rsidRPr="00B1057C" w:rsidRDefault="007F1300" w:rsidP="007F1300">
                            <w:pPr>
                              <w:tabs>
                                <w:tab w:val="left" w:pos="774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Biểu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tượn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g                                               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Banner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                           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liên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lạc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15E43" id="Rectangle 55" o:spid="_x0000_s1046" style="position:absolute;margin-left:0;margin-top:0;width:448pt;height:54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" fillcolor="#fde9d9 [665]" strokecolor="#243f60 [1604]" strokeweight="2pt">
                <v:textbox>
                  <w:txbxContent>
                    <w:p w14:paraId="2D942DC3" w14:textId="77777777" w:rsidR="007F1300" w:rsidRPr="00B1057C" w:rsidRDefault="007F1300" w:rsidP="007F1300">
                      <w:pPr>
                        <w:tabs>
                          <w:tab w:val="left" w:pos="774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Biểu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tượn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g                                               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Banner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                           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Số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liên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lạc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9D76E8" w14:textId="68F00CD5" w:rsidR="009B37CA" w:rsidRPr="009B37CA" w:rsidRDefault="007F1300" w:rsidP="009B37C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13C5C2" wp14:editId="4B27E9B1">
                <wp:simplePos x="0" y="0"/>
                <wp:positionH relativeFrom="margin">
                  <wp:align>left</wp:align>
                </wp:positionH>
                <wp:positionV relativeFrom="paragraph">
                  <wp:posOffset>315776</wp:posOffset>
                </wp:positionV>
                <wp:extent cx="5689600" cy="401955"/>
                <wp:effectExtent l="0" t="0" r="25400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01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E74D0" w14:textId="77777777" w:rsidR="007F1300" w:rsidRPr="001B0C31" w:rsidRDefault="007F1300" w:rsidP="007F1300">
                            <w:pPr>
                              <w:tabs>
                                <w:tab w:val="left" w:pos="1440"/>
                                <w:tab w:val="left" w:pos="3060"/>
                                <w:tab w:val="left" w:pos="5040"/>
                                <w:tab w:val="left" w:pos="6480"/>
                                <w:tab w:val="left" w:pos="765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Piano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Organ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Guitar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Kiện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Liên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3C5C2" id="Rectangle 56" o:spid="_x0000_s1047" style="position:absolute;margin-left:0;margin-top:24.85pt;width:448pt;height:31.65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" fillcolor="#c2d69b [1942]" strokecolor="#243f60 [1604]" strokeweight="2pt">
                <v:textbox>
                  <w:txbxContent>
                    <w:p w14:paraId="4CFE74D0" w14:textId="77777777" w:rsidR="007F1300" w:rsidRPr="001B0C31" w:rsidRDefault="007F1300" w:rsidP="007F1300">
                      <w:pPr>
                        <w:tabs>
                          <w:tab w:val="left" w:pos="1440"/>
                          <w:tab w:val="left" w:pos="3060"/>
                          <w:tab w:val="left" w:pos="5040"/>
                          <w:tab w:val="left" w:pos="6480"/>
                          <w:tab w:val="left" w:pos="765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Piano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Organ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Guitar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Phụ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Kiện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Liên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hệ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E78110" w14:textId="2AFEB74D" w:rsidR="000A1837" w:rsidRPr="000A1837" w:rsidRDefault="000A1837" w:rsidP="000A1837"/>
    <w:p w14:paraId="7B4F3A65" w14:textId="50A3644E" w:rsidR="000A1837" w:rsidRPr="000A1837" w:rsidRDefault="007F1300" w:rsidP="000A183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36B9E0" wp14:editId="27ADB275">
                <wp:simplePos x="0" y="0"/>
                <wp:positionH relativeFrom="margin">
                  <wp:align>left</wp:align>
                </wp:positionH>
                <wp:positionV relativeFrom="paragraph">
                  <wp:posOffset>12972</wp:posOffset>
                </wp:positionV>
                <wp:extent cx="5689600" cy="1574800"/>
                <wp:effectExtent l="0" t="0" r="2540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5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06246" w14:textId="452643C1" w:rsidR="007F1300" w:rsidRPr="001B0C31" w:rsidRDefault="007F1300" w:rsidP="007F130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GRAND</w:t>
                            </w:r>
                            <w:proofErr w:type="gram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PIANO    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B9E0" id="Rectangle 57" o:spid="_x0000_s1048" style="position:absolute;margin-left:0;margin-top:1pt;width:448pt;height:12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" filled="f" strokecolor="#243f60 [1604]" strokeweight="2pt">
                <v:textbox>
                  <w:txbxContent>
                    <w:p w14:paraId="4AF06246" w14:textId="452643C1" w:rsidR="007F1300" w:rsidRPr="001B0C31" w:rsidRDefault="007F1300" w:rsidP="007F1300">
                      <w:pPr>
                        <w:tabs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Mẫu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GRAND</w:t>
                      </w:r>
                      <w:proofErr w:type="gram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PIANO    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803100" w14:textId="37275A01" w:rsidR="000A1837" w:rsidRPr="000A1837" w:rsidRDefault="00B517E1" w:rsidP="000A183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E17309" wp14:editId="1A1AA8CC">
                <wp:simplePos x="0" y="0"/>
                <wp:positionH relativeFrom="column">
                  <wp:posOffset>4223658</wp:posOffset>
                </wp:positionH>
                <wp:positionV relativeFrom="paragraph">
                  <wp:posOffset>4832622</wp:posOffset>
                </wp:positionV>
                <wp:extent cx="849085" cy="740228"/>
                <wp:effectExtent l="0" t="0" r="2730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C85E6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7309" id="Rectangle 29" o:spid="_x0000_s1049" style="position:absolute;margin-left:332.55pt;margin-top:380.5pt;width:66.85pt;height:58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" filled="f" strokecolor="#243f60 [1604]" strokeweight="2pt">
                <v:textbox>
                  <w:txbxContent>
                    <w:p w14:paraId="138C85E6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83FC85" wp14:editId="26F6373D">
                <wp:simplePos x="0" y="0"/>
                <wp:positionH relativeFrom="column">
                  <wp:posOffset>2969260</wp:posOffset>
                </wp:positionH>
                <wp:positionV relativeFrom="paragraph">
                  <wp:posOffset>4846048</wp:posOffset>
                </wp:positionV>
                <wp:extent cx="849085" cy="740228"/>
                <wp:effectExtent l="0" t="0" r="2730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B130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3FC85" id="Rectangle 30" o:spid="_x0000_s1050" style="position:absolute;margin-left:233.8pt;margin-top:381.6pt;width:66.85pt;height:58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" filled="f" strokecolor="#243f60 [1604]" strokeweight="2pt">
                <v:textbox>
                  <w:txbxContent>
                    <w:p w14:paraId="4142B130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DED129" wp14:editId="038B3D8F">
                <wp:simplePos x="0" y="0"/>
                <wp:positionH relativeFrom="column">
                  <wp:posOffset>1695632</wp:posOffset>
                </wp:positionH>
                <wp:positionV relativeFrom="paragraph">
                  <wp:posOffset>4878251</wp:posOffset>
                </wp:positionV>
                <wp:extent cx="849085" cy="740228"/>
                <wp:effectExtent l="0" t="0" r="2730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C0F7A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D129" id="Rectangle 34" o:spid="_x0000_s1051" style="position:absolute;margin-left:133.5pt;margin-top:384.1pt;width:66.85pt;height:58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" filled="f" strokecolor="#243f60 [1604]" strokeweight="2pt">
                <v:textbox>
                  <w:txbxContent>
                    <w:p w14:paraId="691C0F7A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298552" wp14:editId="4BE6F0CF">
                <wp:simplePos x="0" y="0"/>
                <wp:positionH relativeFrom="column">
                  <wp:posOffset>389345</wp:posOffset>
                </wp:positionH>
                <wp:positionV relativeFrom="paragraph">
                  <wp:posOffset>4867820</wp:posOffset>
                </wp:positionV>
                <wp:extent cx="849085" cy="740228"/>
                <wp:effectExtent l="0" t="0" r="27305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01760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8552" id="Rectangle 35" o:spid="_x0000_s1052" style="position:absolute;margin-left:30.65pt;margin-top:383.3pt;width:66.85pt;height:5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" filled="f" strokecolor="#243f60 [1604]" strokeweight="2pt">
                <v:textbox>
                  <w:txbxContent>
                    <w:p w14:paraId="54001760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C4C368" wp14:editId="6AFB7A8A">
                <wp:simplePos x="0" y="0"/>
                <wp:positionH relativeFrom="column">
                  <wp:posOffset>4310743</wp:posOffset>
                </wp:positionH>
                <wp:positionV relativeFrom="paragraph">
                  <wp:posOffset>1599565</wp:posOffset>
                </wp:positionV>
                <wp:extent cx="849085" cy="740228"/>
                <wp:effectExtent l="0" t="0" r="273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DD74E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4C368" id="Rectangle 24" o:spid="_x0000_s1053" style="position:absolute;margin-left:339.45pt;margin-top:125.95pt;width:66.85pt;height:58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" filled="f" strokecolor="#243f60 [1604]" strokeweight="2pt">
                <v:textbox>
                  <w:txbxContent>
                    <w:p w14:paraId="552DD74E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594C7E" wp14:editId="14AB5826">
                <wp:simplePos x="0" y="0"/>
                <wp:positionH relativeFrom="column">
                  <wp:posOffset>3078118</wp:posOffset>
                </wp:positionH>
                <wp:positionV relativeFrom="paragraph">
                  <wp:posOffset>1634762</wp:posOffset>
                </wp:positionV>
                <wp:extent cx="849085" cy="740228"/>
                <wp:effectExtent l="0" t="0" r="2730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6C53D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94C7E" id="Rectangle 25" o:spid="_x0000_s1054" style="position:absolute;margin-left:242.35pt;margin-top:128.7pt;width:66.85pt;height:58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" filled="f" strokecolor="#243f60 [1604]" strokeweight="2pt">
                <v:textbox>
                  <w:txbxContent>
                    <w:p w14:paraId="56C6C53D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CD3906" wp14:editId="03679156">
                <wp:simplePos x="0" y="0"/>
                <wp:positionH relativeFrom="column">
                  <wp:posOffset>1717403</wp:posOffset>
                </wp:positionH>
                <wp:positionV relativeFrom="paragraph">
                  <wp:posOffset>1634762</wp:posOffset>
                </wp:positionV>
                <wp:extent cx="849085" cy="740228"/>
                <wp:effectExtent l="0" t="0" r="2730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C3782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3906" id="Rectangle 27" o:spid="_x0000_s1055" style="position:absolute;margin-left:135.25pt;margin-top:128.7pt;width:66.85pt;height:58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" filled="f" strokecolor="#243f60 [1604]" strokeweight="2pt">
                <v:textbox>
                  <w:txbxContent>
                    <w:p w14:paraId="706C3782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037BC1" wp14:editId="7A821B16">
                <wp:simplePos x="0" y="0"/>
                <wp:positionH relativeFrom="column">
                  <wp:posOffset>411117</wp:posOffset>
                </wp:positionH>
                <wp:positionV relativeFrom="paragraph">
                  <wp:posOffset>1645648</wp:posOffset>
                </wp:positionV>
                <wp:extent cx="849085" cy="740228"/>
                <wp:effectExtent l="0" t="0" r="2730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A0B02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7BC1" id="Rectangle 28" o:spid="_x0000_s1056" style="position:absolute;margin-left:32.35pt;margin-top:129.6pt;width:66.85pt;height:58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" filled="f" strokecolor="#243f60 [1604]" strokeweight="2pt">
                <v:textbox>
                  <w:txbxContent>
                    <w:p w14:paraId="0A9A0B02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2CADEB" wp14:editId="692DA7B8">
                <wp:simplePos x="0" y="0"/>
                <wp:positionH relativeFrom="column">
                  <wp:posOffset>3121207</wp:posOffset>
                </wp:positionH>
                <wp:positionV relativeFrom="paragraph">
                  <wp:posOffset>164918</wp:posOffset>
                </wp:positionV>
                <wp:extent cx="849085" cy="740228"/>
                <wp:effectExtent l="0" t="0" r="2730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00196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ADEB" id="Rectangle 21" o:spid="_x0000_s1057" style="position:absolute;margin-left:245.75pt;margin-top:13pt;width:66.85pt;height:58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" filled="f" strokecolor="#243f60 [1604]" strokeweight="2pt">
                <v:textbox>
                  <w:txbxContent>
                    <w:p w14:paraId="4DA00196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A4287B" wp14:editId="3DC0791D">
                <wp:simplePos x="0" y="0"/>
                <wp:positionH relativeFrom="column">
                  <wp:posOffset>1750423</wp:posOffset>
                </wp:positionH>
                <wp:positionV relativeFrom="paragraph">
                  <wp:posOffset>165281</wp:posOffset>
                </wp:positionV>
                <wp:extent cx="848995" cy="739775"/>
                <wp:effectExtent l="0" t="0" r="2730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739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2FB9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4287B" id="Rectangle 22" o:spid="_x0000_s1058" style="position:absolute;margin-left:137.85pt;margin-top:13pt;width:66.85pt;height:5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" filled="f" strokecolor="#243f60 [1604]" strokeweight="2pt">
                <v:textbox>
                  <w:txbxContent>
                    <w:p w14:paraId="47822FB9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55D7C4" wp14:editId="5971FEFF">
                <wp:simplePos x="0" y="0"/>
                <wp:positionH relativeFrom="column">
                  <wp:posOffset>4267200</wp:posOffset>
                </wp:positionH>
                <wp:positionV relativeFrom="paragraph">
                  <wp:posOffset>129993</wp:posOffset>
                </wp:positionV>
                <wp:extent cx="849085" cy="740228"/>
                <wp:effectExtent l="0" t="0" r="2730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1117F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5D7C4" id="Rectangle 20" o:spid="_x0000_s1059" style="position:absolute;margin-left:336pt;margin-top:10.25pt;width:66.85pt;height:58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" filled="f" strokecolor="#243f60 [1604]" strokeweight="2pt">
                <v:textbox>
                  <w:txbxContent>
                    <w:p w14:paraId="37B1117F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17CBFA" wp14:editId="30B970A1">
                <wp:simplePos x="0" y="0"/>
                <wp:positionH relativeFrom="column">
                  <wp:posOffset>435429</wp:posOffset>
                </wp:positionH>
                <wp:positionV relativeFrom="paragraph">
                  <wp:posOffset>162651</wp:posOffset>
                </wp:positionV>
                <wp:extent cx="849085" cy="740228"/>
                <wp:effectExtent l="0" t="0" r="2730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4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12050" w14:textId="77777777" w:rsidR="00B517E1" w:rsidRPr="001B0C31" w:rsidRDefault="00B517E1" w:rsidP="00B517E1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7CBFA" id="Rectangle 18" o:spid="_x0000_s1060" style="position:absolute;margin-left:34.3pt;margin-top:12.8pt;width:66.85pt;height:5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" filled="f" strokecolor="#243f60 [1604]" strokeweight="2pt">
                <v:textbox>
                  <w:txbxContent>
                    <w:p w14:paraId="30412050" w14:textId="77777777" w:rsidR="00B517E1" w:rsidRPr="001B0C31" w:rsidRDefault="00B517E1" w:rsidP="00B517E1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1BB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725C84" wp14:editId="18D07F86">
                <wp:simplePos x="0" y="0"/>
                <wp:positionH relativeFrom="margin">
                  <wp:align>left</wp:align>
                </wp:positionH>
                <wp:positionV relativeFrom="paragraph">
                  <wp:posOffset>5967004</wp:posOffset>
                </wp:positionV>
                <wp:extent cx="5704114" cy="388181"/>
                <wp:effectExtent l="0" t="0" r="11430" b="12065"/>
                <wp:wrapNone/>
                <wp:docPr id="4883" name="Rectangle 4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114" cy="3881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2950E" w14:textId="77777777" w:rsidR="000F5175" w:rsidRPr="000F5175" w:rsidRDefault="000F5175" w:rsidP="000F5175">
                            <w:pPr>
                              <w:tabs>
                                <w:tab w:val="left" w:pos="2880"/>
                                <w:tab w:val="left" w:pos="4500"/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       </w:t>
                            </w:r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Thông tin giao </w:t>
                            </w:r>
                            <w:proofErr w:type="spellStart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dịch</w:t>
                            </w:r>
                            <w:proofErr w:type="spellEnd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</w:t>
                            </w:r>
                            <w:proofErr w:type="spellStart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Dịch</w:t>
                            </w:r>
                            <w:proofErr w:type="spellEnd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trợ</w:t>
                            </w:r>
                            <w:proofErr w:type="spellEnd"/>
                          </w:p>
                          <w:p w14:paraId="500C5F1B" w14:textId="65672D52" w:rsidR="00DE1BB4" w:rsidRPr="001B0C31" w:rsidRDefault="00DE1BB4" w:rsidP="00DE1BB4">
                            <w:pPr>
                              <w:tabs>
                                <w:tab w:val="left" w:pos="2880"/>
                                <w:tab w:val="left" w:pos="4500"/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25C84" id="Rectangle 4883" o:spid="_x0000_s1061" style="position:absolute;margin-left:0;margin-top:469.85pt;width:449.15pt;height:30.55p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" fillcolor="#fde9d9 [665]" strokecolor="#243f60 [1604]" strokeweight="2pt">
                <v:textbox>
                  <w:txbxContent>
                    <w:p w14:paraId="4242950E" w14:textId="77777777" w:rsidR="000F5175" w:rsidRPr="000F5175" w:rsidRDefault="000F5175" w:rsidP="000F5175">
                      <w:pPr>
                        <w:tabs>
                          <w:tab w:val="left" w:pos="2880"/>
                          <w:tab w:val="left" w:pos="4500"/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       </w:t>
                      </w:r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Thông tin giao </w:t>
                      </w:r>
                      <w:proofErr w:type="spellStart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dịch</w:t>
                      </w:r>
                      <w:proofErr w:type="spellEnd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ab/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</w:t>
                      </w:r>
                      <w:proofErr w:type="spellStart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Dịch</w:t>
                      </w:r>
                      <w:proofErr w:type="spellEnd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vụ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hỗ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trợ</w:t>
                      </w:r>
                      <w:proofErr w:type="spellEnd"/>
                    </w:p>
                    <w:p w14:paraId="500C5F1B" w14:textId="65672D52" w:rsidR="00DE1BB4" w:rsidRPr="001B0C31" w:rsidRDefault="00DE1BB4" w:rsidP="00DE1BB4">
                      <w:pPr>
                        <w:tabs>
                          <w:tab w:val="left" w:pos="2880"/>
                          <w:tab w:val="left" w:pos="4500"/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E1BB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5ED367" wp14:editId="49775344">
                <wp:simplePos x="0" y="0"/>
                <wp:positionH relativeFrom="margin">
                  <wp:align>left</wp:align>
                </wp:positionH>
                <wp:positionV relativeFrom="paragraph">
                  <wp:posOffset>3398339</wp:posOffset>
                </wp:positionV>
                <wp:extent cx="5689600" cy="574312"/>
                <wp:effectExtent l="0" t="0" r="25400" b="16510"/>
                <wp:wrapNone/>
                <wp:docPr id="4873" name="Rectangle 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5743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C1E48" w14:textId="77777777" w:rsidR="007F1300" w:rsidRPr="00B1057C" w:rsidRDefault="007F1300" w:rsidP="007F1300">
                            <w:pPr>
                              <w:tabs>
                                <w:tab w:val="left" w:pos="7740"/>
                              </w:tabs>
                              <w:spacing w:after="0"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Biểu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tượn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g                                               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Banner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                           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liên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lạc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ED367" id="Rectangle 4873" o:spid="_x0000_s1062" style="position:absolute;margin-left:0;margin-top:267.6pt;width:448pt;height:45.2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" fillcolor="#fde9d9 [665]" strokecolor="#243f60 [1604]" strokeweight="2pt">
                <v:textbox>
                  <w:txbxContent>
                    <w:p w14:paraId="045C1E48" w14:textId="77777777" w:rsidR="007F1300" w:rsidRPr="00B1057C" w:rsidRDefault="007F1300" w:rsidP="007F1300">
                      <w:pPr>
                        <w:tabs>
                          <w:tab w:val="left" w:pos="7740"/>
                        </w:tabs>
                        <w:spacing w:after="0" w:line="240" w:lineRule="auto"/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Biểu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tượn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g                                               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Banner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                           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Số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liên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lạc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1BB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C2A0F1" wp14:editId="361C3745">
                <wp:simplePos x="0" y="0"/>
                <wp:positionH relativeFrom="margin">
                  <wp:align>left</wp:align>
                </wp:positionH>
                <wp:positionV relativeFrom="paragraph">
                  <wp:posOffset>2777671</wp:posOffset>
                </wp:positionV>
                <wp:extent cx="5703570" cy="387985"/>
                <wp:effectExtent l="0" t="0" r="11430" b="12065"/>
                <wp:wrapNone/>
                <wp:docPr id="4882" name="Rectangle 4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387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88DB" w14:textId="77777777" w:rsidR="000F5175" w:rsidRPr="000F5175" w:rsidRDefault="000F5175" w:rsidP="000F5175">
                            <w:pPr>
                              <w:tabs>
                                <w:tab w:val="left" w:pos="2880"/>
                                <w:tab w:val="left" w:pos="4500"/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       </w:t>
                            </w:r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Thông tin giao </w:t>
                            </w:r>
                            <w:proofErr w:type="spellStart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dịch</w:t>
                            </w:r>
                            <w:proofErr w:type="spellEnd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               </w:t>
                            </w:r>
                            <w:proofErr w:type="spellStart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Dịch</w:t>
                            </w:r>
                            <w:proofErr w:type="spellEnd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0F5175"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trợ</w:t>
                            </w:r>
                            <w:proofErr w:type="spellEnd"/>
                          </w:p>
                          <w:p w14:paraId="08B45CE2" w14:textId="2C742B94" w:rsidR="00DE1BB4" w:rsidRPr="001B0C31" w:rsidRDefault="00DE1BB4" w:rsidP="00DE1BB4">
                            <w:pPr>
                              <w:tabs>
                                <w:tab w:val="left" w:pos="2880"/>
                                <w:tab w:val="left" w:pos="4500"/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2A0F1" id="Rectangle 4882" o:spid="_x0000_s1063" style="position:absolute;margin-left:0;margin-top:218.7pt;width:449.1pt;height:30.55pt;z-index:2517340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" fillcolor="#fde9d9 [665]" strokecolor="#243f60 [1604]" strokeweight="2pt">
                <v:textbox>
                  <w:txbxContent>
                    <w:p w14:paraId="7FB888DB" w14:textId="77777777" w:rsidR="000F5175" w:rsidRPr="000F5175" w:rsidRDefault="000F5175" w:rsidP="000F5175">
                      <w:pPr>
                        <w:tabs>
                          <w:tab w:val="left" w:pos="2880"/>
                          <w:tab w:val="left" w:pos="4500"/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       </w:t>
                      </w:r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Thông tin giao </w:t>
                      </w:r>
                      <w:proofErr w:type="spellStart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dịch</w:t>
                      </w:r>
                      <w:proofErr w:type="spellEnd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ab/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               </w:t>
                      </w:r>
                      <w:proofErr w:type="spellStart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Dịch</w:t>
                      </w:r>
                      <w:proofErr w:type="spellEnd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 w:rsidRPr="000F5175"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vụ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hỗ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trợ</w:t>
                      </w:r>
                      <w:proofErr w:type="spellEnd"/>
                    </w:p>
                    <w:p w14:paraId="08B45CE2" w14:textId="2C742B94" w:rsidR="00DE1BB4" w:rsidRPr="001B0C31" w:rsidRDefault="00DE1BB4" w:rsidP="00DE1BB4">
                      <w:pPr>
                        <w:tabs>
                          <w:tab w:val="left" w:pos="2880"/>
                          <w:tab w:val="left" w:pos="4500"/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E1BB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199DB2" wp14:editId="28C4736B">
                <wp:simplePos x="0" y="0"/>
                <wp:positionH relativeFrom="margin">
                  <wp:align>left</wp:align>
                </wp:positionH>
                <wp:positionV relativeFrom="paragraph">
                  <wp:posOffset>4410347</wp:posOffset>
                </wp:positionV>
                <wp:extent cx="5689600" cy="1574800"/>
                <wp:effectExtent l="0" t="0" r="25400" b="25400"/>
                <wp:wrapNone/>
                <wp:docPr id="4876" name="Rectangle 4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5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BD8A" w14:textId="77244C55" w:rsidR="00DE1BB4" w:rsidRPr="001B0C31" w:rsidRDefault="00DE1BB4" w:rsidP="00DE1BB4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UPRIGHT</w:t>
                            </w:r>
                            <w:proofErr w:type="gram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PIANO </w:t>
                            </w: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99DB2" id="Rectangle 4876" o:spid="_x0000_s1064" style="position:absolute;margin-left:0;margin-top:347.25pt;width:448pt;height:124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" filled="f" strokecolor="#243f60 [1604]" strokeweight="2pt">
                <v:textbox>
                  <w:txbxContent>
                    <w:p w14:paraId="6F6BBD8A" w14:textId="77244C55" w:rsidR="00DE1BB4" w:rsidRPr="001B0C31" w:rsidRDefault="00DE1BB4" w:rsidP="00DE1BB4">
                      <w:pPr>
                        <w:tabs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Mẫu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UPRIGHT</w:t>
                      </w:r>
                      <w:proofErr w:type="gram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PIANO </w:t>
                      </w: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30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CC79A" wp14:editId="559E6037">
                <wp:simplePos x="0" y="0"/>
                <wp:positionH relativeFrom="margin">
                  <wp:align>left</wp:align>
                </wp:positionH>
                <wp:positionV relativeFrom="paragraph">
                  <wp:posOffset>3995964</wp:posOffset>
                </wp:positionV>
                <wp:extent cx="5689600" cy="401955"/>
                <wp:effectExtent l="0" t="0" r="25400" b="17145"/>
                <wp:wrapNone/>
                <wp:docPr id="4875" name="Rectangle 4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01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1DF87" w14:textId="77777777" w:rsidR="007F1300" w:rsidRPr="001B0C31" w:rsidRDefault="007F1300" w:rsidP="007F1300">
                            <w:pPr>
                              <w:tabs>
                                <w:tab w:val="left" w:pos="1440"/>
                                <w:tab w:val="left" w:pos="3060"/>
                                <w:tab w:val="left" w:pos="5040"/>
                                <w:tab w:val="left" w:pos="6480"/>
                                <w:tab w:val="left" w:pos="765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Piano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Organ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Đàn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Guitar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Kiện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Liên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CC79A" id="Rectangle 4875" o:spid="_x0000_s1065" style="position:absolute;margin-left:0;margin-top:314.65pt;width:448pt;height:31.65pt;z-index:251723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" fillcolor="#c2d69b [1942]" strokecolor="#243f60 [1604]" strokeweight="2pt">
                <v:textbox>
                  <w:txbxContent>
                    <w:p w14:paraId="7281DF87" w14:textId="77777777" w:rsidR="007F1300" w:rsidRPr="001B0C31" w:rsidRDefault="007F1300" w:rsidP="007F1300">
                      <w:pPr>
                        <w:tabs>
                          <w:tab w:val="left" w:pos="1440"/>
                          <w:tab w:val="left" w:pos="3060"/>
                          <w:tab w:val="left" w:pos="5040"/>
                          <w:tab w:val="left" w:pos="6480"/>
                          <w:tab w:val="left" w:pos="765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Piano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Organ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Đàn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Guitar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Phụ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>Kiện</w:t>
                      </w:r>
                      <w:proofErr w:type="spellEnd"/>
                      <w:r>
                        <w:rPr>
                          <w:color w:val="1F497D" w:themeColor="text2"/>
                          <w:sz w:val="24"/>
                          <w:szCs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Liên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hệ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13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F42911" wp14:editId="2EC94B27">
                <wp:simplePos x="0" y="0"/>
                <wp:positionH relativeFrom="margin">
                  <wp:align>left</wp:align>
                </wp:positionH>
                <wp:positionV relativeFrom="paragraph">
                  <wp:posOffset>1243754</wp:posOffset>
                </wp:positionV>
                <wp:extent cx="5689600" cy="1574800"/>
                <wp:effectExtent l="0" t="0" r="25400" b="25400"/>
                <wp:wrapNone/>
                <wp:docPr id="4866" name="Rectangle 4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5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E6F59" w14:textId="65F416C9" w:rsidR="007F1300" w:rsidRPr="001B0C31" w:rsidRDefault="007F1300" w:rsidP="007F1300">
                            <w:pPr>
                              <w:tabs>
                                <w:tab w:val="left" w:pos="7560"/>
                              </w:tabs>
                              <w:spacing w:after="0" w:line="240" w:lineRule="auto"/>
                              <w:ind w:firstLine="180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2911" id="Rectangle 4866" o:spid="_x0000_s1066" style="position:absolute;margin-left:0;margin-top:97.95pt;width:448pt;height:124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" filled="f" strokecolor="#243f60 [1604]" strokeweight="2pt">
                <v:textbox>
                  <w:txbxContent>
                    <w:p w14:paraId="433E6F59" w14:textId="65F416C9" w:rsidR="007F1300" w:rsidRPr="001B0C31" w:rsidRDefault="007F1300" w:rsidP="007F1300">
                      <w:pPr>
                        <w:tabs>
                          <w:tab w:val="left" w:pos="7560"/>
                        </w:tabs>
                        <w:spacing w:after="0" w:line="240" w:lineRule="auto"/>
                        <w:ind w:firstLine="180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A1837" w:rsidRPr="000A1837" w:rsidSect="00F50AFB">
      <w:footerReference w:type="default" r:id="rId20"/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2D83" w14:textId="77777777" w:rsidR="0016735E" w:rsidRDefault="0016735E" w:rsidP="00C377C7">
      <w:pPr>
        <w:spacing w:after="0" w:line="240" w:lineRule="auto"/>
      </w:pPr>
      <w:r>
        <w:separator/>
      </w:r>
    </w:p>
  </w:endnote>
  <w:endnote w:type="continuationSeparator" w:id="0">
    <w:p w14:paraId="37DE8981" w14:textId="77777777" w:rsidR="0016735E" w:rsidRDefault="0016735E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OpenSans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863C" w14:textId="77777777" w:rsidR="003027B8" w:rsidRDefault="00302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506E" w14:textId="77777777" w:rsidR="00D71606" w:rsidRDefault="00D716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5A71530" wp14:editId="25E4C3F5">
              <wp:simplePos x="0" y="0"/>
              <wp:positionH relativeFrom="page">
                <wp:align>center</wp:align>
              </wp:positionH>
              <wp:positionV relativeFrom="paragraph">
                <wp:posOffset>30121</wp:posOffset>
              </wp:positionV>
              <wp:extent cx="2557145" cy="323850"/>
              <wp:effectExtent l="0" t="0" r="0" b="0"/>
              <wp:wrapTopAndBottom/>
              <wp:docPr id="4867" name="Rectangle 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714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DB770F4" w14:textId="77777777" w:rsidR="00D71606" w:rsidRDefault="00D71606" w:rsidP="00D716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</w:rPr>
                            <w:t>TP.HCM - 2022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A71530" id="Rectangle 4867" o:spid="_x0000_s1067" style="position:absolute;margin-left:0;margin-top:2.35pt;width:201.35pt;height:2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" fillcolor="white [3201]" stroked="f">
              <v:textbox inset="2.53958mm,1.2694mm,2.53958mm,1.2694mm">
                <w:txbxContent>
                  <w:p w14:paraId="2DB770F4" w14:textId="77777777" w:rsidR="00D71606" w:rsidRDefault="00D71606" w:rsidP="00D716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</w:rPr>
                      <w:t>TP.HCM - 2022</w:t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4C73" w14:textId="77777777" w:rsidR="003027B8" w:rsidRDefault="003027B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9114" w14:textId="77777777" w:rsidR="00F50AFB" w:rsidRPr="00F50AFB" w:rsidRDefault="00D71606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WEB</w:t>
    </w:r>
    <w:r w:rsidR="000A1837">
      <w:rPr>
        <w:i/>
      </w:rPr>
      <w:t>102</w:t>
    </w:r>
    <w:r w:rsidR="00F50AFB">
      <w:rPr>
        <w:i/>
      </w:rPr>
      <w:t>3</w:t>
    </w:r>
    <w:r w:rsidR="00F50AFB">
      <w:rPr>
        <w:i/>
      </w:rPr>
      <w:tab/>
    </w:r>
    <w:r w:rsidR="00F50AFB">
      <w:rPr>
        <w:i/>
      </w:rPr>
      <w:tab/>
    </w:r>
    <w:r w:rsidR="00F50AFB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50AFB">
          <w:fldChar w:fldCharType="begin"/>
        </w:r>
        <w:r w:rsidR="00F50AFB">
          <w:instrText xml:space="preserve"> PAGE   \* MERGEFORMAT </w:instrText>
        </w:r>
        <w:r w:rsidR="00F50AFB">
          <w:fldChar w:fldCharType="separate"/>
        </w:r>
        <w:r w:rsidR="00FC2D65">
          <w:rPr>
            <w:noProof/>
          </w:rPr>
          <w:t>3</w:t>
        </w:r>
        <w:r w:rsidR="00F50AF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58D4" w14:textId="77777777" w:rsidR="0016735E" w:rsidRDefault="0016735E" w:rsidP="00C377C7">
      <w:pPr>
        <w:spacing w:after="0" w:line="240" w:lineRule="auto"/>
      </w:pPr>
      <w:r>
        <w:separator/>
      </w:r>
    </w:p>
  </w:footnote>
  <w:footnote w:type="continuationSeparator" w:id="0">
    <w:p w14:paraId="10F40530" w14:textId="77777777" w:rsidR="0016735E" w:rsidRDefault="0016735E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2484" w14:textId="77777777" w:rsidR="003027B8" w:rsidRDefault="00302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AD3D" w14:textId="76A64A76" w:rsidR="00033F5E" w:rsidRPr="003027B8" w:rsidRDefault="00D71606" w:rsidP="00D71606">
    <w:pPr>
      <w:pBdr>
        <w:bottom w:val="dotDash" w:sz="4" w:space="1" w:color="auto"/>
      </w:pBdr>
      <w:tabs>
        <w:tab w:val="right" w:pos="10350"/>
      </w:tabs>
      <w:ind w:right="27"/>
      <w:rPr>
        <w:b/>
        <w:lang w:val="vi-VN"/>
      </w:rPr>
    </w:pPr>
    <w:r>
      <w:rPr>
        <w:b/>
      </w:rPr>
      <w:t xml:space="preserve">MASV: </w:t>
    </w:r>
    <w:r w:rsidR="003027B8">
      <w:rPr>
        <w:b/>
      </w:rPr>
      <w:t>PS20608</w:t>
    </w:r>
    <w:r>
      <w:rPr>
        <w:b/>
      </w:rPr>
      <w:tab/>
      <w:t xml:space="preserve">LỚP: </w:t>
    </w:r>
    <w:r w:rsidR="003027B8">
      <w:rPr>
        <w:b/>
      </w:rPr>
      <w:t>IT17303</w:t>
    </w:r>
    <w:r w:rsidR="003027B8">
      <w:rPr>
        <w:b/>
        <w:lang w:val="vi-VN"/>
      </w:rPr>
      <w:t>_3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F67B" w14:textId="77777777" w:rsidR="003027B8" w:rsidRDefault="00302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307"/>
    <w:multiLevelType w:val="multilevel"/>
    <w:tmpl w:val="BE6C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1772"/>
    <w:multiLevelType w:val="hybridMultilevel"/>
    <w:tmpl w:val="76B2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91"/>
    <w:rsid w:val="00033F5E"/>
    <w:rsid w:val="00053555"/>
    <w:rsid w:val="000A1837"/>
    <w:rsid w:val="000F2D81"/>
    <w:rsid w:val="000F3581"/>
    <w:rsid w:val="000F5175"/>
    <w:rsid w:val="00135A49"/>
    <w:rsid w:val="00140D04"/>
    <w:rsid w:val="0016735E"/>
    <w:rsid w:val="00193A84"/>
    <w:rsid w:val="001B0C31"/>
    <w:rsid w:val="001B457D"/>
    <w:rsid w:val="001D6DC8"/>
    <w:rsid w:val="00261E26"/>
    <w:rsid w:val="00273E1A"/>
    <w:rsid w:val="002C1156"/>
    <w:rsid w:val="002D3BBE"/>
    <w:rsid w:val="003027B8"/>
    <w:rsid w:val="003B672C"/>
    <w:rsid w:val="0055484F"/>
    <w:rsid w:val="00577C23"/>
    <w:rsid w:val="00592AB0"/>
    <w:rsid w:val="00604816"/>
    <w:rsid w:val="00663733"/>
    <w:rsid w:val="006C4FB9"/>
    <w:rsid w:val="006D6F91"/>
    <w:rsid w:val="006E42F7"/>
    <w:rsid w:val="007138C8"/>
    <w:rsid w:val="00762DB8"/>
    <w:rsid w:val="00783A2E"/>
    <w:rsid w:val="007E4CA3"/>
    <w:rsid w:val="007F1300"/>
    <w:rsid w:val="008F37FA"/>
    <w:rsid w:val="00910AD3"/>
    <w:rsid w:val="009B37CA"/>
    <w:rsid w:val="009D48EE"/>
    <w:rsid w:val="00A05B79"/>
    <w:rsid w:val="00A97216"/>
    <w:rsid w:val="00AA58DB"/>
    <w:rsid w:val="00B1057C"/>
    <w:rsid w:val="00B14747"/>
    <w:rsid w:val="00B1647C"/>
    <w:rsid w:val="00B517E1"/>
    <w:rsid w:val="00BC6D0C"/>
    <w:rsid w:val="00C377C7"/>
    <w:rsid w:val="00C61319"/>
    <w:rsid w:val="00C972D3"/>
    <w:rsid w:val="00D22616"/>
    <w:rsid w:val="00D56DD0"/>
    <w:rsid w:val="00D71606"/>
    <w:rsid w:val="00D83E6E"/>
    <w:rsid w:val="00DB71FA"/>
    <w:rsid w:val="00DC68FE"/>
    <w:rsid w:val="00DE1BB4"/>
    <w:rsid w:val="00E16291"/>
    <w:rsid w:val="00E87414"/>
    <w:rsid w:val="00F3204D"/>
    <w:rsid w:val="00F50AFB"/>
    <w:rsid w:val="00F53A1F"/>
    <w:rsid w:val="00FB0C1E"/>
    <w:rsid w:val="00FC2D65"/>
    <w:rsid w:val="00FE310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41167"/>
  <w15:docId w15:val="{487B6AC2-48C7-471D-9F21-1E1740A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PT%20EDUCATION\2021\_Summer\COM2034_Quan%20tri%20CSDL%20SQL%20Server\Assignment%20COM2034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EAC1A0-F103-45E0-8A4C-425211EEB31F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857290-4634-4A7E-976F-59944015AF6C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2141FE66-5002-4648-9C54-3D6B75EC5C49}" type="parTrans" cxnId="{FFB03392-A1EC-4426-AE13-971FC46F6275}">
      <dgm:prSet/>
      <dgm:spPr/>
      <dgm:t>
        <a:bodyPr/>
        <a:lstStyle/>
        <a:p>
          <a:endParaRPr lang="en-US"/>
        </a:p>
      </dgm:t>
    </dgm:pt>
    <dgm:pt modelId="{CD918C97-235F-4918-827C-383360DBFBC8}" type="sibTrans" cxnId="{FFB03392-A1EC-4426-AE13-971FC46F6275}">
      <dgm:prSet/>
      <dgm:spPr/>
      <dgm:t>
        <a:bodyPr/>
        <a:lstStyle/>
        <a:p>
          <a:endParaRPr lang="en-US"/>
        </a:p>
      </dgm:t>
    </dgm:pt>
    <dgm:pt modelId="{63BB7BE5-807B-47DA-BB7F-007EE37CA790}">
      <dgm:prSet phldrT="[Text]"/>
      <dgm:spPr/>
      <dgm:t>
        <a:bodyPr/>
        <a:lstStyle/>
        <a:p>
          <a:r>
            <a:rPr lang="vi-VN"/>
            <a:t>Đàn Piano</a:t>
          </a:r>
          <a:endParaRPr lang="en-US"/>
        </a:p>
      </dgm:t>
    </dgm:pt>
    <dgm:pt modelId="{03973712-D2A6-4A5A-AC9C-9BE8F04ED8E7}" type="parTrans" cxnId="{97CE667A-1F2D-49BF-B669-120886263B96}">
      <dgm:prSet/>
      <dgm:spPr/>
      <dgm:t>
        <a:bodyPr/>
        <a:lstStyle/>
        <a:p>
          <a:endParaRPr lang="en-US"/>
        </a:p>
      </dgm:t>
    </dgm:pt>
    <dgm:pt modelId="{5D83ED2B-1F86-48E7-BDB0-C718E11E4BE8}" type="sibTrans" cxnId="{97CE667A-1F2D-49BF-B669-120886263B96}">
      <dgm:prSet/>
      <dgm:spPr/>
      <dgm:t>
        <a:bodyPr/>
        <a:lstStyle/>
        <a:p>
          <a:endParaRPr lang="en-US"/>
        </a:p>
      </dgm:t>
    </dgm:pt>
    <dgm:pt modelId="{FB089139-4E07-4058-8774-0252D4FAC418}">
      <dgm:prSet phldrT="[Text]"/>
      <dgm:spPr/>
      <dgm:t>
        <a:bodyPr/>
        <a:lstStyle/>
        <a:p>
          <a:r>
            <a:rPr lang="vi-VN"/>
            <a:t>Đàn Organ</a:t>
          </a:r>
          <a:endParaRPr lang="en-US"/>
        </a:p>
      </dgm:t>
    </dgm:pt>
    <dgm:pt modelId="{B7FE01CC-94CF-462D-962F-6006722198C6}" type="parTrans" cxnId="{542B71C9-5CC8-4CE5-8CC1-FE246A389454}">
      <dgm:prSet/>
      <dgm:spPr/>
      <dgm:t>
        <a:bodyPr/>
        <a:lstStyle/>
        <a:p>
          <a:endParaRPr lang="en-US"/>
        </a:p>
      </dgm:t>
    </dgm:pt>
    <dgm:pt modelId="{FDFA5BBD-D289-4D42-88EF-768EBA003FBA}" type="sibTrans" cxnId="{542B71C9-5CC8-4CE5-8CC1-FE246A389454}">
      <dgm:prSet/>
      <dgm:spPr/>
      <dgm:t>
        <a:bodyPr/>
        <a:lstStyle/>
        <a:p>
          <a:endParaRPr lang="en-US"/>
        </a:p>
      </dgm:t>
    </dgm:pt>
    <dgm:pt modelId="{8BD8148C-F2D6-4960-9B9E-AF661411AC92}">
      <dgm:prSet/>
      <dgm:spPr/>
      <dgm:t>
        <a:bodyPr/>
        <a:lstStyle/>
        <a:p>
          <a:r>
            <a:rPr lang="vi-VN"/>
            <a:t>Phụ kiện</a:t>
          </a:r>
          <a:endParaRPr lang="en-US"/>
        </a:p>
      </dgm:t>
    </dgm:pt>
    <dgm:pt modelId="{7F92D98E-BC96-4A8C-B551-A619C8036C64}" type="parTrans" cxnId="{C8328AAB-CFF5-467F-ADED-392C0C4526DC}">
      <dgm:prSet/>
      <dgm:spPr/>
      <dgm:t>
        <a:bodyPr/>
        <a:lstStyle/>
        <a:p>
          <a:endParaRPr lang="en-US"/>
        </a:p>
      </dgm:t>
    </dgm:pt>
    <dgm:pt modelId="{C0BCFA0C-5164-46FE-9FDE-C9484BB0CB49}" type="sibTrans" cxnId="{C8328AAB-CFF5-467F-ADED-392C0C4526DC}">
      <dgm:prSet/>
      <dgm:spPr/>
      <dgm:t>
        <a:bodyPr/>
        <a:lstStyle/>
        <a:p>
          <a:endParaRPr lang="en-US"/>
        </a:p>
      </dgm:t>
    </dgm:pt>
    <dgm:pt modelId="{45FD9A39-B023-4836-9E77-E51835900A22}">
      <dgm:prSet/>
      <dgm:spPr/>
      <dgm:t>
        <a:bodyPr/>
        <a:lstStyle/>
        <a:p>
          <a:r>
            <a:rPr lang="en-US"/>
            <a:t>Liên hệ</a:t>
          </a:r>
        </a:p>
      </dgm:t>
    </dgm:pt>
    <dgm:pt modelId="{AF008D60-B05C-4E76-95F0-1CF13E28321A}" type="parTrans" cxnId="{E6CDB3BA-96DD-45FF-99D7-F15C6581F67F}">
      <dgm:prSet/>
      <dgm:spPr/>
      <dgm:t>
        <a:bodyPr/>
        <a:lstStyle/>
        <a:p>
          <a:endParaRPr lang="en-US"/>
        </a:p>
      </dgm:t>
    </dgm:pt>
    <dgm:pt modelId="{BE5AB3BA-ABA1-436B-AC1B-8516650ED8AA}" type="sibTrans" cxnId="{E6CDB3BA-96DD-45FF-99D7-F15C6581F67F}">
      <dgm:prSet/>
      <dgm:spPr/>
      <dgm:t>
        <a:bodyPr/>
        <a:lstStyle/>
        <a:p>
          <a:endParaRPr lang="en-US"/>
        </a:p>
      </dgm:t>
    </dgm:pt>
    <dgm:pt modelId="{FC462FD2-CC53-442D-8F17-DA90BEBE4DA6}">
      <dgm:prSet/>
      <dgm:spPr/>
      <dgm:t>
        <a:bodyPr/>
        <a:lstStyle/>
        <a:p>
          <a:r>
            <a:rPr lang="vi-VN"/>
            <a:t>GrandPiano</a:t>
          </a:r>
          <a:endParaRPr lang="en-US"/>
        </a:p>
      </dgm:t>
    </dgm:pt>
    <dgm:pt modelId="{7FF89857-77CB-460D-A3D0-34C210625AB2}" type="parTrans" cxnId="{70B7BB51-8F25-4451-A844-83FAC01F3881}">
      <dgm:prSet/>
      <dgm:spPr/>
      <dgm:t>
        <a:bodyPr/>
        <a:lstStyle/>
        <a:p>
          <a:endParaRPr lang="en-US"/>
        </a:p>
      </dgm:t>
    </dgm:pt>
    <dgm:pt modelId="{78270F5A-A2E2-4F28-BEDF-01A462477C65}" type="sibTrans" cxnId="{70B7BB51-8F25-4451-A844-83FAC01F3881}">
      <dgm:prSet/>
      <dgm:spPr/>
      <dgm:t>
        <a:bodyPr/>
        <a:lstStyle/>
        <a:p>
          <a:endParaRPr lang="en-US"/>
        </a:p>
      </dgm:t>
    </dgm:pt>
    <dgm:pt modelId="{0268B3C7-1A48-43F2-9B7E-D06B960D6044}">
      <dgm:prSet/>
      <dgm:spPr/>
      <dgm:t>
        <a:bodyPr/>
        <a:lstStyle/>
        <a:p>
          <a:r>
            <a:rPr lang="vi-VN"/>
            <a:t>UprightPiano</a:t>
          </a:r>
          <a:endParaRPr lang="en-US"/>
        </a:p>
      </dgm:t>
    </dgm:pt>
    <dgm:pt modelId="{088B40DE-22FC-4A17-AF44-7ABE0EAAEEB3}" type="parTrans" cxnId="{C929A1AF-2643-40F6-B65D-35B683F0B534}">
      <dgm:prSet/>
      <dgm:spPr/>
      <dgm:t>
        <a:bodyPr/>
        <a:lstStyle/>
        <a:p>
          <a:endParaRPr lang="en-US"/>
        </a:p>
      </dgm:t>
    </dgm:pt>
    <dgm:pt modelId="{C8FF56E8-B45B-4839-8EE1-D94FA2865962}" type="sibTrans" cxnId="{C929A1AF-2643-40F6-B65D-35B683F0B534}">
      <dgm:prSet/>
      <dgm:spPr/>
      <dgm:t>
        <a:bodyPr/>
        <a:lstStyle/>
        <a:p>
          <a:endParaRPr lang="en-US"/>
        </a:p>
      </dgm:t>
    </dgm:pt>
    <dgm:pt modelId="{836D43D2-5FF3-4E52-A859-16C161574B25}">
      <dgm:prSet/>
      <dgm:spPr/>
      <dgm:t>
        <a:bodyPr/>
        <a:lstStyle/>
        <a:p>
          <a:r>
            <a:rPr lang="vi-VN"/>
            <a:t>Đàn Guitar</a:t>
          </a:r>
          <a:endParaRPr lang="en-US"/>
        </a:p>
      </dgm:t>
    </dgm:pt>
    <dgm:pt modelId="{459ABF00-22B4-42F5-BD95-73A11AFDD6A0}" type="parTrans" cxnId="{F5A5228D-BB50-496C-B52B-480C1A82851E}">
      <dgm:prSet/>
      <dgm:spPr/>
      <dgm:t>
        <a:bodyPr/>
        <a:lstStyle/>
        <a:p>
          <a:endParaRPr lang="en-US"/>
        </a:p>
      </dgm:t>
    </dgm:pt>
    <dgm:pt modelId="{05DBB53D-90DC-45C0-BCF4-75F6330E9DBA}" type="sibTrans" cxnId="{F5A5228D-BB50-496C-B52B-480C1A82851E}">
      <dgm:prSet/>
      <dgm:spPr/>
      <dgm:t>
        <a:bodyPr/>
        <a:lstStyle/>
        <a:p>
          <a:endParaRPr lang="en-US"/>
        </a:p>
      </dgm:t>
    </dgm:pt>
    <dgm:pt modelId="{215F5E54-7C08-453F-9D6C-2F86793BCFE6}">
      <dgm:prSet/>
      <dgm:spPr/>
      <dgm:t>
        <a:bodyPr/>
        <a:lstStyle/>
        <a:p>
          <a:r>
            <a:rPr lang="vi-VN"/>
            <a:t>Chuyên nghiệp</a:t>
          </a:r>
          <a:endParaRPr lang="en-US"/>
        </a:p>
      </dgm:t>
    </dgm:pt>
    <dgm:pt modelId="{74243ADB-0AD0-40F0-94A1-5BBF5089A062}" type="parTrans" cxnId="{339230EA-5072-447D-8F7B-D7BDB8ADD718}">
      <dgm:prSet/>
      <dgm:spPr/>
      <dgm:t>
        <a:bodyPr/>
        <a:lstStyle/>
        <a:p>
          <a:endParaRPr lang="en-US"/>
        </a:p>
      </dgm:t>
    </dgm:pt>
    <dgm:pt modelId="{8E8970F0-34D5-4121-A3BE-E771E4EED869}" type="sibTrans" cxnId="{339230EA-5072-447D-8F7B-D7BDB8ADD718}">
      <dgm:prSet/>
      <dgm:spPr/>
      <dgm:t>
        <a:bodyPr/>
        <a:lstStyle/>
        <a:p>
          <a:endParaRPr lang="en-US"/>
        </a:p>
      </dgm:t>
    </dgm:pt>
    <dgm:pt modelId="{D53E7EC9-7B58-4A81-860D-6ADC547668C9}">
      <dgm:prSet/>
      <dgm:spPr/>
      <dgm:t>
        <a:bodyPr/>
        <a:lstStyle/>
        <a:p>
          <a:r>
            <a:rPr lang="vi-VN"/>
            <a:t>Học tập</a:t>
          </a:r>
          <a:endParaRPr lang="en-US"/>
        </a:p>
      </dgm:t>
    </dgm:pt>
    <dgm:pt modelId="{D371511A-035E-437B-870D-167E2BBF9060}" type="parTrans" cxnId="{075C5DA8-8C59-4F6B-A38E-CEB6512C2B89}">
      <dgm:prSet/>
      <dgm:spPr/>
      <dgm:t>
        <a:bodyPr/>
        <a:lstStyle/>
        <a:p>
          <a:endParaRPr lang="en-US"/>
        </a:p>
      </dgm:t>
    </dgm:pt>
    <dgm:pt modelId="{22D59E79-06A1-419F-BA54-46EDD5F796C5}" type="sibTrans" cxnId="{075C5DA8-8C59-4F6B-A38E-CEB6512C2B89}">
      <dgm:prSet/>
      <dgm:spPr/>
      <dgm:t>
        <a:bodyPr/>
        <a:lstStyle/>
        <a:p>
          <a:endParaRPr lang="en-US"/>
        </a:p>
      </dgm:t>
    </dgm:pt>
    <dgm:pt modelId="{73D64B7C-2925-45CB-B46E-78233E4DBB14}">
      <dgm:prSet/>
      <dgm:spPr/>
      <dgm:t>
        <a:bodyPr/>
        <a:lstStyle/>
        <a:p>
          <a:r>
            <a:rPr lang="vi-VN"/>
            <a:t>Acoustic</a:t>
          </a:r>
          <a:endParaRPr lang="en-US"/>
        </a:p>
      </dgm:t>
    </dgm:pt>
    <dgm:pt modelId="{3E0BFDE9-C700-4F76-AD04-E3D9663EFEBC}" type="parTrans" cxnId="{4DD826E5-236F-4CF1-89D6-B592CD4EA06F}">
      <dgm:prSet/>
      <dgm:spPr/>
      <dgm:t>
        <a:bodyPr/>
        <a:lstStyle/>
        <a:p>
          <a:endParaRPr lang="en-US"/>
        </a:p>
      </dgm:t>
    </dgm:pt>
    <dgm:pt modelId="{220198EB-A529-4D56-937D-B75E8C16C4CE}" type="sibTrans" cxnId="{4DD826E5-236F-4CF1-89D6-B592CD4EA06F}">
      <dgm:prSet/>
      <dgm:spPr/>
      <dgm:t>
        <a:bodyPr/>
        <a:lstStyle/>
        <a:p>
          <a:endParaRPr lang="en-US"/>
        </a:p>
      </dgm:t>
    </dgm:pt>
    <dgm:pt modelId="{F093CB13-9386-4962-AB26-B64446292847}">
      <dgm:prSet/>
      <dgm:spPr/>
      <dgm:t>
        <a:bodyPr/>
        <a:lstStyle/>
        <a:p>
          <a:r>
            <a:rPr lang="vi-VN"/>
            <a:t>Classic</a:t>
          </a:r>
          <a:endParaRPr lang="en-US"/>
        </a:p>
      </dgm:t>
    </dgm:pt>
    <dgm:pt modelId="{29FA536D-C295-44F2-9B91-58B2CF58998D}" type="parTrans" cxnId="{0FCFA2D3-2840-48F8-A30D-FF0313B10DD8}">
      <dgm:prSet/>
      <dgm:spPr/>
      <dgm:t>
        <a:bodyPr/>
        <a:lstStyle/>
        <a:p>
          <a:endParaRPr lang="en-US"/>
        </a:p>
      </dgm:t>
    </dgm:pt>
    <dgm:pt modelId="{0FD76DFE-5B6C-45D8-B26A-BB4BE4D87C3B}" type="sibTrans" cxnId="{0FCFA2D3-2840-48F8-A30D-FF0313B10DD8}">
      <dgm:prSet/>
      <dgm:spPr/>
      <dgm:t>
        <a:bodyPr/>
        <a:lstStyle/>
        <a:p>
          <a:endParaRPr lang="en-US"/>
        </a:p>
      </dgm:t>
    </dgm:pt>
    <dgm:pt modelId="{4DEE4A1B-3F66-4703-B7C1-26738C9B5CDB}">
      <dgm:prSet/>
      <dgm:spPr/>
      <dgm:t>
        <a:bodyPr/>
        <a:lstStyle/>
        <a:p>
          <a:r>
            <a:rPr lang="vi-VN"/>
            <a:t> Guitar Điện</a:t>
          </a:r>
          <a:endParaRPr lang="en-US"/>
        </a:p>
      </dgm:t>
    </dgm:pt>
    <dgm:pt modelId="{D4CC89EF-899E-40DB-8CBA-A216F1E86166}" type="parTrans" cxnId="{715B63FF-757D-46F0-8CB0-55DB46C30CCF}">
      <dgm:prSet/>
      <dgm:spPr/>
      <dgm:t>
        <a:bodyPr/>
        <a:lstStyle/>
        <a:p>
          <a:endParaRPr lang="en-US"/>
        </a:p>
      </dgm:t>
    </dgm:pt>
    <dgm:pt modelId="{768A6484-78B7-44AA-8AEF-D895BE29EEE1}" type="sibTrans" cxnId="{715B63FF-757D-46F0-8CB0-55DB46C30CCF}">
      <dgm:prSet/>
      <dgm:spPr/>
      <dgm:t>
        <a:bodyPr/>
        <a:lstStyle/>
        <a:p>
          <a:endParaRPr lang="en-US"/>
        </a:p>
      </dgm:t>
    </dgm:pt>
    <dgm:pt modelId="{4D032067-0BFC-4465-9959-A3A3EC1A6755}">
      <dgm:prSet/>
      <dgm:spPr/>
      <dgm:t>
        <a:bodyPr/>
        <a:lstStyle/>
        <a:p>
          <a:r>
            <a:rPr lang="vi-VN"/>
            <a:t>Dây đàn</a:t>
          </a:r>
          <a:endParaRPr lang="en-US"/>
        </a:p>
      </dgm:t>
    </dgm:pt>
    <dgm:pt modelId="{23A528C2-AC02-45D4-965F-30BB2C5B4BC4}" type="parTrans" cxnId="{408D17C0-CD3D-433B-BBC1-F43C087388A3}">
      <dgm:prSet/>
      <dgm:spPr/>
      <dgm:t>
        <a:bodyPr/>
        <a:lstStyle/>
        <a:p>
          <a:endParaRPr lang="en-US"/>
        </a:p>
      </dgm:t>
    </dgm:pt>
    <dgm:pt modelId="{1E415046-90E9-4770-8BDE-8FAFFB5BEDC2}" type="sibTrans" cxnId="{408D17C0-CD3D-433B-BBC1-F43C087388A3}">
      <dgm:prSet/>
      <dgm:spPr/>
      <dgm:t>
        <a:bodyPr/>
        <a:lstStyle/>
        <a:p>
          <a:endParaRPr lang="en-US"/>
        </a:p>
      </dgm:t>
    </dgm:pt>
    <dgm:pt modelId="{B2312BD2-11FA-4BA3-918F-3482261DAC94}">
      <dgm:prSet/>
      <dgm:spPr/>
      <dgm:t>
        <a:bodyPr/>
        <a:lstStyle/>
        <a:p>
          <a:r>
            <a:rPr lang="vi-VN"/>
            <a:t>Giá đỡ,Capo</a:t>
          </a:r>
          <a:endParaRPr lang="en-US"/>
        </a:p>
      </dgm:t>
    </dgm:pt>
    <dgm:pt modelId="{F25F4DAE-397A-4EC9-9E08-821AB21ED5E9}" type="parTrans" cxnId="{00C0A4C2-B9BE-42D2-9532-16BEFCEDCF0F}">
      <dgm:prSet/>
      <dgm:spPr/>
      <dgm:t>
        <a:bodyPr/>
        <a:lstStyle/>
        <a:p>
          <a:endParaRPr lang="en-US"/>
        </a:p>
      </dgm:t>
    </dgm:pt>
    <dgm:pt modelId="{B6C9C7C9-9532-4AF8-8796-C4EEBBF6F09D}" type="sibTrans" cxnId="{00C0A4C2-B9BE-42D2-9532-16BEFCEDCF0F}">
      <dgm:prSet/>
      <dgm:spPr/>
      <dgm:t>
        <a:bodyPr/>
        <a:lstStyle/>
        <a:p>
          <a:endParaRPr lang="en-US"/>
        </a:p>
      </dgm:t>
    </dgm:pt>
    <dgm:pt modelId="{6C03D771-E4C0-456C-B614-11B2F2AA6806}">
      <dgm:prSet/>
      <dgm:spPr/>
      <dgm:t>
        <a:bodyPr/>
        <a:lstStyle/>
        <a:p>
          <a:r>
            <a:rPr lang="vi-VN"/>
            <a:t>Số Điện thoại,Gmail</a:t>
          </a:r>
          <a:endParaRPr lang="en-US"/>
        </a:p>
      </dgm:t>
    </dgm:pt>
    <dgm:pt modelId="{20E33BD4-2FC4-41C8-9835-1E0AAA6E485D}" type="parTrans" cxnId="{3D4C4E3F-A5FB-4FF3-9924-F40E24CAA97B}">
      <dgm:prSet/>
      <dgm:spPr/>
      <dgm:t>
        <a:bodyPr/>
        <a:lstStyle/>
        <a:p>
          <a:endParaRPr lang="en-US"/>
        </a:p>
      </dgm:t>
    </dgm:pt>
    <dgm:pt modelId="{1BCE2AE4-D95B-45A1-9FB4-0C067CF63D6E}" type="sibTrans" cxnId="{3D4C4E3F-A5FB-4FF3-9924-F40E24CAA97B}">
      <dgm:prSet/>
      <dgm:spPr/>
      <dgm:t>
        <a:bodyPr/>
        <a:lstStyle/>
        <a:p>
          <a:endParaRPr lang="en-US"/>
        </a:p>
      </dgm:t>
    </dgm:pt>
    <dgm:pt modelId="{A0A22878-4310-4C31-AA9D-0C92566B001B}" type="pres">
      <dgm:prSet presAssocID="{B1EAC1A0-F103-45E0-8A4C-425211EEB3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5CC0FD-6157-439D-8FED-A12A0F49B954}" type="pres">
      <dgm:prSet presAssocID="{43857290-4634-4A7E-976F-59944015AF6C}" presName="hierRoot1" presStyleCnt="0">
        <dgm:presLayoutVars>
          <dgm:hierBranch val="init"/>
        </dgm:presLayoutVars>
      </dgm:prSet>
      <dgm:spPr/>
    </dgm:pt>
    <dgm:pt modelId="{C87132FE-BB5B-44A7-81AE-08CF949ED7F8}" type="pres">
      <dgm:prSet presAssocID="{43857290-4634-4A7E-976F-59944015AF6C}" presName="rootComposite1" presStyleCnt="0"/>
      <dgm:spPr/>
    </dgm:pt>
    <dgm:pt modelId="{C91CD6F3-C2E3-466E-975C-D6438C035C1B}" type="pres">
      <dgm:prSet presAssocID="{43857290-4634-4A7E-976F-59944015AF6C}" presName="rootText1" presStyleLbl="node0" presStyleIdx="0" presStyleCnt="1">
        <dgm:presLayoutVars>
          <dgm:chPref val="3"/>
        </dgm:presLayoutVars>
      </dgm:prSet>
      <dgm:spPr/>
    </dgm:pt>
    <dgm:pt modelId="{7F8B4244-ECAD-4838-B061-D8D1CAE09927}" type="pres">
      <dgm:prSet presAssocID="{43857290-4634-4A7E-976F-59944015AF6C}" presName="rootConnector1" presStyleLbl="node1" presStyleIdx="0" presStyleCnt="0"/>
      <dgm:spPr/>
    </dgm:pt>
    <dgm:pt modelId="{5E0A0E2F-D934-4B37-B6DB-2FE853730D2D}" type="pres">
      <dgm:prSet presAssocID="{43857290-4634-4A7E-976F-59944015AF6C}" presName="hierChild2" presStyleCnt="0"/>
      <dgm:spPr/>
    </dgm:pt>
    <dgm:pt modelId="{59015595-DEA9-4D8A-850A-361CB8BDF57F}" type="pres">
      <dgm:prSet presAssocID="{03973712-D2A6-4A5A-AC9C-9BE8F04ED8E7}" presName="Name64" presStyleLbl="parChTrans1D2" presStyleIdx="0" presStyleCnt="5"/>
      <dgm:spPr/>
    </dgm:pt>
    <dgm:pt modelId="{0BA6ED3D-C55D-4921-B1F7-DD664C48CD5F}" type="pres">
      <dgm:prSet presAssocID="{63BB7BE5-807B-47DA-BB7F-007EE37CA790}" presName="hierRoot2" presStyleCnt="0">
        <dgm:presLayoutVars>
          <dgm:hierBranch val="init"/>
        </dgm:presLayoutVars>
      </dgm:prSet>
      <dgm:spPr/>
    </dgm:pt>
    <dgm:pt modelId="{1F168ABB-90DB-4711-8996-AC6B5FBD6A85}" type="pres">
      <dgm:prSet presAssocID="{63BB7BE5-807B-47DA-BB7F-007EE37CA790}" presName="rootComposite" presStyleCnt="0"/>
      <dgm:spPr/>
    </dgm:pt>
    <dgm:pt modelId="{4AE2C788-848B-43AA-9609-4D7C310BA822}" type="pres">
      <dgm:prSet presAssocID="{63BB7BE5-807B-47DA-BB7F-007EE37CA790}" presName="rootText" presStyleLbl="node2" presStyleIdx="0" presStyleCnt="5">
        <dgm:presLayoutVars>
          <dgm:chPref val="3"/>
        </dgm:presLayoutVars>
      </dgm:prSet>
      <dgm:spPr/>
    </dgm:pt>
    <dgm:pt modelId="{48E5080E-4F32-434A-8959-B232A4FA4D7A}" type="pres">
      <dgm:prSet presAssocID="{63BB7BE5-807B-47DA-BB7F-007EE37CA790}" presName="rootConnector" presStyleLbl="node2" presStyleIdx="0" presStyleCnt="5"/>
      <dgm:spPr/>
    </dgm:pt>
    <dgm:pt modelId="{2C48160B-1B35-49F3-B4DC-AF31FCF919CE}" type="pres">
      <dgm:prSet presAssocID="{63BB7BE5-807B-47DA-BB7F-007EE37CA790}" presName="hierChild4" presStyleCnt="0"/>
      <dgm:spPr/>
    </dgm:pt>
    <dgm:pt modelId="{4D26465F-5986-4D69-A203-65995AB93730}" type="pres">
      <dgm:prSet presAssocID="{7FF89857-77CB-460D-A3D0-34C210625AB2}" presName="Name64" presStyleLbl="parChTrans1D3" presStyleIdx="0" presStyleCnt="10"/>
      <dgm:spPr/>
    </dgm:pt>
    <dgm:pt modelId="{6708AC7D-12EB-4327-B542-8CE3353518E7}" type="pres">
      <dgm:prSet presAssocID="{FC462FD2-CC53-442D-8F17-DA90BEBE4DA6}" presName="hierRoot2" presStyleCnt="0">
        <dgm:presLayoutVars>
          <dgm:hierBranch val="init"/>
        </dgm:presLayoutVars>
      </dgm:prSet>
      <dgm:spPr/>
    </dgm:pt>
    <dgm:pt modelId="{4445F150-F430-4019-8FEA-57F3BB39F0DF}" type="pres">
      <dgm:prSet presAssocID="{FC462FD2-CC53-442D-8F17-DA90BEBE4DA6}" presName="rootComposite" presStyleCnt="0"/>
      <dgm:spPr/>
    </dgm:pt>
    <dgm:pt modelId="{E765A20C-F26B-4946-BBD1-B3A96F56820A}" type="pres">
      <dgm:prSet presAssocID="{FC462FD2-CC53-442D-8F17-DA90BEBE4DA6}" presName="rootText" presStyleLbl="node3" presStyleIdx="0" presStyleCnt="10">
        <dgm:presLayoutVars>
          <dgm:chPref val="3"/>
        </dgm:presLayoutVars>
      </dgm:prSet>
      <dgm:spPr/>
    </dgm:pt>
    <dgm:pt modelId="{C265CCD2-F658-4CB7-A7F5-39D1ADFE268D}" type="pres">
      <dgm:prSet presAssocID="{FC462FD2-CC53-442D-8F17-DA90BEBE4DA6}" presName="rootConnector" presStyleLbl="node3" presStyleIdx="0" presStyleCnt="10"/>
      <dgm:spPr/>
    </dgm:pt>
    <dgm:pt modelId="{120075A3-6422-4846-A6AE-F05B04A4E5B9}" type="pres">
      <dgm:prSet presAssocID="{FC462FD2-CC53-442D-8F17-DA90BEBE4DA6}" presName="hierChild4" presStyleCnt="0"/>
      <dgm:spPr/>
    </dgm:pt>
    <dgm:pt modelId="{1C368D38-D8BE-44E4-B2FB-0316EE43424E}" type="pres">
      <dgm:prSet presAssocID="{FC462FD2-CC53-442D-8F17-DA90BEBE4DA6}" presName="hierChild5" presStyleCnt="0"/>
      <dgm:spPr/>
    </dgm:pt>
    <dgm:pt modelId="{14050933-33E1-44EB-BE09-8349747914CF}" type="pres">
      <dgm:prSet presAssocID="{088B40DE-22FC-4A17-AF44-7ABE0EAAEEB3}" presName="Name64" presStyleLbl="parChTrans1D3" presStyleIdx="1" presStyleCnt="10"/>
      <dgm:spPr/>
    </dgm:pt>
    <dgm:pt modelId="{A0424DF4-79E1-48FB-921A-2032FE0AAAFF}" type="pres">
      <dgm:prSet presAssocID="{0268B3C7-1A48-43F2-9B7E-D06B960D6044}" presName="hierRoot2" presStyleCnt="0">
        <dgm:presLayoutVars>
          <dgm:hierBranch val="init"/>
        </dgm:presLayoutVars>
      </dgm:prSet>
      <dgm:spPr/>
    </dgm:pt>
    <dgm:pt modelId="{2B11F675-0047-4150-AD95-94A9872FD52C}" type="pres">
      <dgm:prSet presAssocID="{0268B3C7-1A48-43F2-9B7E-D06B960D6044}" presName="rootComposite" presStyleCnt="0"/>
      <dgm:spPr/>
    </dgm:pt>
    <dgm:pt modelId="{E1297D5B-56F8-44F8-9190-AF5F5777A2E4}" type="pres">
      <dgm:prSet presAssocID="{0268B3C7-1A48-43F2-9B7E-D06B960D6044}" presName="rootText" presStyleLbl="node3" presStyleIdx="1" presStyleCnt="10">
        <dgm:presLayoutVars>
          <dgm:chPref val="3"/>
        </dgm:presLayoutVars>
      </dgm:prSet>
      <dgm:spPr/>
    </dgm:pt>
    <dgm:pt modelId="{DFA87BEB-CDED-4C01-AC4D-7039E0F34059}" type="pres">
      <dgm:prSet presAssocID="{0268B3C7-1A48-43F2-9B7E-D06B960D6044}" presName="rootConnector" presStyleLbl="node3" presStyleIdx="1" presStyleCnt="10"/>
      <dgm:spPr/>
    </dgm:pt>
    <dgm:pt modelId="{E2653E02-686A-4DBF-8D00-F8074D945652}" type="pres">
      <dgm:prSet presAssocID="{0268B3C7-1A48-43F2-9B7E-D06B960D6044}" presName="hierChild4" presStyleCnt="0"/>
      <dgm:spPr/>
    </dgm:pt>
    <dgm:pt modelId="{F54E56A8-083C-4CFC-B0FB-28E6B19B2282}" type="pres">
      <dgm:prSet presAssocID="{0268B3C7-1A48-43F2-9B7E-D06B960D6044}" presName="hierChild5" presStyleCnt="0"/>
      <dgm:spPr/>
    </dgm:pt>
    <dgm:pt modelId="{2B0F2C84-1F04-4F84-9F76-0F541F458D8D}" type="pres">
      <dgm:prSet presAssocID="{63BB7BE5-807B-47DA-BB7F-007EE37CA790}" presName="hierChild5" presStyleCnt="0"/>
      <dgm:spPr/>
    </dgm:pt>
    <dgm:pt modelId="{C56BB962-73D8-46C8-B82B-E2BA70163B29}" type="pres">
      <dgm:prSet presAssocID="{B7FE01CC-94CF-462D-962F-6006722198C6}" presName="Name64" presStyleLbl="parChTrans1D2" presStyleIdx="1" presStyleCnt="5"/>
      <dgm:spPr/>
    </dgm:pt>
    <dgm:pt modelId="{B72BBAAB-9556-45D9-A94C-55831D46B96B}" type="pres">
      <dgm:prSet presAssocID="{FB089139-4E07-4058-8774-0252D4FAC418}" presName="hierRoot2" presStyleCnt="0">
        <dgm:presLayoutVars>
          <dgm:hierBranch val="init"/>
        </dgm:presLayoutVars>
      </dgm:prSet>
      <dgm:spPr/>
    </dgm:pt>
    <dgm:pt modelId="{C6AFB2B6-5958-4B2B-9148-B6F1494CD14C}" type="pres">
      <dgm:prSet presAssocID="{FB089139-4E07-4058-8774-0252D4FAC418}" presName="rootComposite" presStyleCnt="0"/>
      <dgm:spPr/>
    </dgm:pt>
    <dgm:pt modelId="{9E03C8B0-72E8-45BC-AACB-3ED24BF584DA}" type="pres">
      <dgm:prSet presAssocID="{FB089139-4E07-4058-8774-0252D4FAC418}" presName="rootText" presStyleLbl="node2" presStyleIdx="1" presStyleCnt="5">
        <dgm:presLayoutVars>
          <dgm:chPref val="3"/>
        </dgm:presLayoutVars>
      </dgm:prSet>
      <dgm:spPr/>
    </dgm:pt>
    <dgm:pt modelId="{E33CCBF4-B13F-4EDB-9159-9AF71D888E49}" type="pres">
      <dgm:prSet presAssocID="{FB089139-4E07-4058-8774-0252D4FAC418}" presName="rootConnector" presStyleLbl="node2" presStyleIdx="1" presStyleCnt="5"/>
      <dgm:spPr/>
    </dgm:pt>
    <dgm:pt modelId="{7A4DE1A7-0FBD-4C64-8014-3CB7423CABF4}" type="pres">
      <dgm:prSet presAssocID="{FB089139-4E07-4058-8774-0252D4FAC418}" presName="hierChild4" presStyleCnt="0"/>
      <dgm:spPr/>
    </dgm:pt>
    <dgm:pt modelId="{196F843D-3255-4D59-81BA-A767B9EEC046}" type="pres">
      <dgm:prSet presAssocID="{74243ADB-0AD0-40F0-94A1-5BBF5089A062}" presName="Name64" presStyleLbl="parChTrans1D3" presStyleIdx="2" presStyleCnt="10"/>
      <dgm:spPr/>
    </dgm:pt>
    <dgm:pt modelId="{980129B7-F504-4CBB-AE3E-41CBDCC6CE6E}" type="pres">
      <dgm:prSet presAssocID="{215F5E54-7C08-453F-9D6C-2F86793BCFE6}" presName="hierRoot2" presStyleCnt="0">
        <dgm:presLayoutVars>
          <dgm:hierBranch val="init"/>
        </dgm:presLayoutVars>
      </dgm:prSet>
      <dgm:spPr/>
    </dgm:pt>
    <dgm:pt modelId="{959F5592-31FE-477D-AB25-82531E85A6DA}" type="pres">
      <dgm:prSet presAssocID="{215F5E54-7C08-453F-9D6C-2F86793BCFE6}" presName="rootComposite" presStyleCnt="0"/>
      <dgm:spPr/>
    </dgm:pt>
    <dgm:pt modelId="{767A6C84-698E-47D1-843E-2CF6BB94DE3D}" type="pres">
      <dgm:prSet presAssocID="{215F5E54-7C08-453F-9D6C-2F86793BCFE6}" presName="rootText" presStyleLbl="node3" presStyleIdx="2" presStyleCnt="10">
        <dgm:presLayoutVars>
          <dgm:chPref val="3"/>
        </dgm:presLayoutVars>
      </dgm:prSet>
      <dgm:spPr/>
    </dgm:pt>
    <dgm:pt modelId="{9503029F-64A2-48CB-BEBE-A2BD68794037}" type="pres">
      <dgm:prSet presAssocID="{215F5E54-7C08-453F-9D6C-2F86793BCFE6}" presName="rootConnector" presStyleLbl="node3" presStyleIdx="2" presStyleCnt="10"/>
      <dgm:spPr/>
    </dgm:pt>
    <dgm:pt modelId="{AF872137-6ED8-4DD6-ADFA-1E9BF4A7D05E}" type="pres">
      <dgm:prSet presAssocID="{215F5E54-7C08-453F-9D6C-2F86793BCFE6}" presName="hierChild4" presStyleCnt="0"/>
      <dgm:spPr/>
    </dgm:pt>
    <dgm:pt modelId="{BB1B2434-E350-442A-9CED-BFBD5EB974D5}" type="pres">
      <dgm:prSet presAssocID="{215F5E54-7C08-453F-9D6C-2F86793BCFE6}" presName="hierChild5" presStyleCnt="0"/>
      <dgm:spPr/>
    </dgm:pt>
    <dgm:pt modelId="{9D106804-C007-40E1-9CB3-72AAFB139BFC}" type="pres">
      <dgm:prSet presAssocID="{D371511A-035E-437B-870D-167E2BBF9060}" presName="Name64" presStyleLbl="parChTrans1D3" presStyleIdx="3" presStyleCnt="10"/>
      <dgm:spPr/>
    </dgm:pt>
    <dgm:pt modelId="{41027287-EC2B-4943-92EB-A1BB4B7B2ACD}" type="pres">
      <dgm:prSet presAssocID="{D53E7EC9-7B58-4A81-860D-6ADC547668C9}" presName="hierRoot2" presStyleCnt="0">
        <dgm:presLayoutVars>
          <dgm:hierBranch val="init"/>
        </dgm:presLayoutVars>
      </dgm:prSet>
      <dgm:spPr/>
    </dgm:pt>
    <dgm:pt modelId="{A309CB19-F734-42CD-8837-7CFF7747FAA2}" type="pres">
      <dgm:prSet presAssocID="{D53E7EC9-7B58-4A81-860D-6ADC547668C9}" presName="rootComposite" presStyleCnt="0"/>
      <dgm:spPr/>
    </dgm:pt>
    <dgm:pt modelId="{434C4ABE-56B6-4937-B1C0-96B08605B17F}" type="pres">
      <dgm:prSet presAssocID="{D53E7EC9-7B58-4A81-860D-6ADC547668C9}" presName="rootText" presStyleLbl="node3" presStyleIdx="3" presStyleCnt="10">
        <dgm:presLayoutVars>
          <dgm:chPref val="3"/>
        </dgm:presLayoutVars>
      </dgm:prSet>
      <dgm:spPr/>
    </dgm:pt>
    <dgm:pt modelId="{32B4CD89-B9A0-425B-9AC7-7BFC55D088B5}" type="pres">
      <dgm:prSet presAssocID="{D53E7EC9-7B58-4A81-860D-6ADC547668C9}" presName="rootConnector" presStyleLbl="node3" presStyleIdx="3" presStyleCnt="10"/>
      <dgm:spPr/>
    </dgm:pt>
    <dgm:pt modelId="{806C4E15-0A3D-4D02-8B69-47F9C82F947C}" type="pres">
      <dgm:prSet presAssocID="{D53E7EC9-7B58-4A81-860D-6ADC547668C9}" presName="hierChild4" presStyleCnt="0"/>
      <dgm:spPr/>
    </dgm:pt>
    <dgm:pt modelId="{255FA4CC-89D1-4BB1-A54B-165F7CDF8860}" type="pres">
      <dgm:prSet presAssocID="{D53E7EC9-7B58-4A81-860D-6ADC547668C9}" presName="hierChild5" presStyleCnt="0"/>
      <dgm:spPr/>
    </dgm:pt>
    <dgm:pt modelId="{0F5D1330-099B-493C-B3EF-1C2FC9C27B05}" type="pres">
      <dgm:prSet presAssocID="{FB089139-4E07-4058-8774-0252D4FAC418}" presName="hierChild5" presStyleCnt="0"/>
      <dgm:spPr/>
    </dgm:pt>
    <dgm:pt modelId="{15EC9B6B-3F32-436E-BC6A-2745563E68FB}" type="pres">
      <dgm:prSet presAssocID="{459ABF00-22B4-42F5-BD95-73A11AFDD6A0}" presName="Name64" presStyleLbl="parChTrans1D2" presStyleIdx="2" presStyleCnt="5"/>
      <dgm:spPr/>
    </dgm:pt>
    <dgm:pt modelId="{B115C245-2681-417F-A636-9B47C9FF3388}" type="pres">
      <dgm:prSet presAssocID="{836D43D2-5FF3-4E52-A859-16C161574B25}" presName="hierRoot2" presStyleCnt="0">
        <dgm:presLayoutVars>
          <dgm:hierBranch val="init"/>
        </dgm:presLayoutVars>
      </dgm:prSet>
      <dgm:spPr/>
    </dgm:pt>
    <dgm:pt modelId="{67BCAD5E-D6C2-4163-8A72-CA7DD817EE19}" type="pres">
      <dgm:prSet presAssocID="{836D43D2-5FF3-4E52-A859-16C161574B25}" presName="rootComposite" presStyleCnt="0"/>
      <dgm:spPr/>
    </dgm:pt>
    <dgm:pt modelId="{44AC945D-ECAF-4B10-A3D9-A6B356C16C30}" type="pres">
      <dgm:prSet presAssocID="{836D43D2-5FF3-4E52-A859-16C161574B25}" presName="rootText" presStyleLbl="node2" presStyleIdx="2" presStyleCnt="5">
        <dgm:presLayoutVars>
          <dgm:chPref val="3"/>
        </dgm:presLayoutVars>
      </dgm:prSet>
      <dgm:spPr/>
    </dgm:pt>
    <dgm:pt modelId="{BC7E574C-011E-446E-922E-D585C73588DF}" type="pres">
      <dgm:prSet presAssocID="{836D43D2-5FF3-4E52-A859-16C161574B25}" presName="rootConnector" presStyleLbl="node2" presStyleIdx="2" presStyleCnt="5"/>
      <dgm:spPr/>
    </dgm:pt>
    <dgm:pt modelId="{F28BCC5C-274C-41F6-8061-2B65A6136F0F}" type="pres">
      <dgm:prSet presAssocID="{836D43D2-5FF3-4E52-A859-16C161574B25}" presName="hierChild4" presStyleCnt="0"/>
      <dgm:spPr/>
    </dgm:pt>
    <dgm:pt modelId="{8D33B9C8-EE8D-412F-8995-836776E72643}" type="pres">
      <dgm:prSet presAssocID="{3E0BFDE9-C700-4F76-AD04-E3D9663EFEBC}" presName="Name64" presStyleLbl="parChTrans1D3" presStyleIdx="4" presStyleCnt="10"/>
      <dgm:spPr/>
    </dgm:pt>
    <dgm:pt modelId="{A746A2FF-60C0-4F44-BBDE-7D2BF2B364F1}" type="pres">
      <dgm:prSet presAssocID="{73D64B7C-2925-45CB-B46E-78233E4DBB14}" presName="hierRoot2" presStyleCnt="0">
        <dgm:presLayoutVars>
          <dgm:hierBranch val="init"/>
        </dgm:presLayoutVars>
      </dgm:prSet>
      <dgm:spPr/>
    </dgm:pt>
    <dgm:pt modelId="{9CB5C7F4-57EF-490C-AF20-1DDB3D2BC51A}" type="pres">
      <dgm:prSet presAssocID="{73D64B7C-2925-45CB-B46E-78233E4DBB14}" presName="rootComposite" presStyleCnt="0"/>
      <dgm:spPr/>
    </dgm:pt>
    <dgm:pt modelId="{77B7441B-6511-4BDE-BF60-0DF9E0E52FC3}" type="pres">
      <dgm:prSet presAssocID="{73D64B7C-2925-45CB-B46E-78233E4DBB14}" presName="rootText" presStyleLbl="node3" presStyleIdx="4" presStyleCnt="10">
        <dgm:presLayoutVars>
          <dgm:chPref val="3"/>
        </dgm:presLayoutVars>
      </dgm:prSet>
      <dgm:spPr/>
    </dgm:pt>
    <dgm:pt modelId="{D38B5C05-55B5-42F4-A709-54EA5402435F}" type="pres">
      <dgm:prSet presAssocID="{73D64B7C-2925-45CB-B46E-78233E4DBB14}" presName="rootConnector" presStyleLbl="node3" presStyleIdx="4" presStyleCnt="10"/>
      <dgm:spPr/>
    </dgm:pt>
    <dgm:pt modelId="{FC7A5072-264F-48B9-9354-8C230C61C2AF}" type="pres">
      <dgm:prSet presAssocID="{73D64B7C-2925-45CB-B46E-78233E4DBB14}" presName="hierChild4" presStyleCnt="0"/>
      <dgm:spPr/>
    </dgm:pt>
    <dgm:pt modelId="{B47C556E-A7DC-4AD2-B378-448E647C017D}" type="pres">
      <dgm:prSet presAssocID="{73D64B7C-2925-45CB-B46E-78233E4DBB14}" presName="hierChild5" presStyleCnt="0"/>
      <dgm:spPr/>
    </dgm:pt>
    <dgm:pt modelId="{D761AD74-5EE1-49C3-BFC3-53F089A462D2}" type="pres">
      <dgm:prSet presAssocID="{29FA536D-C295-44F2-9B91-58B2CF58998D}" presName="Name64" presStyleLbl="parChTrans1D3" presStyleIdx="5" presStyleCnt="10"/>
      <dgm:spPr/>
    </dgm:pt>
    <dgm:pt modelId="{420A44B3-5302-475E-8468-2FB4FF5AE383}" type="pres">
      <dgm:prSet presAssocID="{F093CB13-9386-4962-AB26-B64446292847}" presName="hierRoot2" presStyleCnt="0">
        <dgm:presLayoutVars>
          <dgm:hierBranch val="init"/>
        </dgm:presLayoutVars>
      </dgm:prSet>
      <dgm:spPr/>
    </dgm:pt>
    <dgm:pt modelId="{EFA6019C-8512-4367-91DB-6DDE9D7B4D00}" type="pres">
      <dgm:prSet presAssocID="{F093CB13-9386-4962-AB26-B64446292847}" presName="rootComposite" presStyleCnt="0"/>
      <dgm:spPr/>
    </dgm:pt>
    <dgm:pt modelId="{9BEC7F2E-F0A1-4264-BC7C-62D4D730751E}" type="pres">
      <dgm:prSet presAssocID="{F093CB13-9386-4962-AB26-B64446292847}" presName="rootText" presStyleLbl="node3" presStyleIdx="5" presStyleCnt="10">
        <dgm:presLayoutVars>
          <dgm:chPref val="3"/>
        </dgm:presLayoutVars>
      </dgm:prSet>
      <dgm:spPr/>
    </dgm:pt>
    <dgm:pt modelId="{F00CDA5E-F799-475D-B9F5-2AD12F2CEB6F}" type="pres">
      <dgm:prSet presAssocID="{F093CB13-9386-4962-AB26-B64446292847}" presName="rootConnector" presStyleLbl="node3" presStyleIdx="5" presStyleCnt="10"/>
      <dgm:spPr/>
    </dgm:pt>
    <dgm:pt modelId="{2DAAAE85-730A-411F-8D97-44812B367E3E}" type="pres">
      <dgm:prSet presAssocID="{F093CB13-9386-4962-AB26-B64446292847}" presName="hierChild4" presStyleCnt="0"/>
      <dgm:spPr/>
    </dgm:pt>
    <dgm:pt modelId="{87AB444F-E76A-49F5-BE42-8E260541B270}" type="pres">
      <dgm:prSet presAssocID="{F093CB13-9386-4962-AB26-B64446292847}" presName="hierChild5" presStyleCnt="0"/>
      <dgm:spPr/>
    </dgm:pt>
    <dgm:pt modelId="{AF9569F9-963B-4E81-8E05-F99790E49D7B}" type="pres">
      <dgm:prSet presAssocID="{D4CC89EF-899E-40DB-8CBA-A216F1E86166}" presName="Name64" presStyleLbl="parChTrans1D3" presStyleIdx="6" presStyleCnt="10"/>
      <dgm:spPr/>
    </dgm:pt>
    <dgm:pt modelId="{E070DFA7-F338-4535-B982-D5C013413B7F}" type="pres">
      <dgm:prSet presAssocID="{4DEE4A1B-3F66-4703-B7C1-26738C9B5CDB}" presName="hierRoot2" presStyleCnt="0">
        <dgm:presLayoutVars>
          <dgm:hierBranch val="init"/>
        </dgm:presLayoutVars>
      </dgm:prSet>
      <dgm:spPr/>
    </dgm:pt>
    <dgm:pt modelId="{07EE4C61-D2A4-4376-971A-6A9D863C3A16}" type="pres">
      <dgm:prSet presAssocID="{4DEE4A1B-3F66-4703-B7C1-26738C9B5CDB}" presName="rootComposite" presStyleCnt="0"/>
      <dgm:spPr/>
    </dgm:pt>
    <dgm:pt modelId="{5477AA8A-95C4-4FFE-BA23-E05D6C8DE4C8}" type="pres">
      <dgm:prSet presAssocID="{4DEE4A1B-3F66-4703-B7C1-26738C9B5CDB}" presName="rootText" presStyleLbl="node3" presStyleIdx="6" presStyleCnt="10">
        <dgm:presLayoutVars>
          <dgm:chPref val="3"/>
        </dgm:presLayoutVars>
      </dgm:prSet>
      <dgm:spPr/>
    </dgm:pt>
    <dgm:pt modelId="{5B8F552B-E555-4D6C-BDDD-D78FCB466375}" type="pres">
      <dgm:prSet presAssocID="{4DEE4A1B-3F66-4703-B7C1-26738C9B5CDB}" presName="rootConnector" presStyleLbl="node3" presStyleIdx="6" presStyleCnt="10"/>
      <dgm:spPr/>
    </dgm:pt>
    <dgm:pt modelId="{4BF2D672-8252-4DE6-AE58-F3E70498A458}" type="pres">
      <dgm:prSet presAssocID="{4DEE4A1B-3F66-4703-B7C1-26738C9B5CDB}" presName="hierChild4" presStyleCnt="0"/>
      <dgm:spPr/>
    </dgm:pt>
    <dgm:pt modelId="{46349D45-163F-4386-8896-7603F82C40AD}" type="pres">
      <dgm:prSet presAssocID="{4DEE4A1B-3F66-4703-B7C1-26738C9B5CDB}" presName="hierChild5" presStyleCnt="0"/>
      <dgm:spPr/>
    </dgm:pt>
    <dgm:pt modelId="{27207314-7F4B-46CF-80EC-964745EF5391}" type="pres">
      <dgm:prSet presAssocID="{836D43D2-5FF3-4E52-A859-16C161574B25}" presName="hierChild5" presStyleCnt="0"/>
      <dgm:spPr/>
    </dgm:pt>
    <dgm:pt modelId="{B3A5882E-53A3-4DF1-9416-47F4454C5D4B}" type="pres">
      <dgm:prSet presAssocID="{7F92D98E-BC96-4A8C-B551-A619C8036C64}" presName="Name64" presStyleLbl="parChTrans1D2" presStyleIdx="3" presStyleCnt="5"/>
      <dgm:spPr/>
    </dgm:pt>
    <dgm:pt modelId="{4FAD3700-C4D7-4E3F-BC57-18AA2AE1368A}" type="pres">
      <dgm:prSet presAssocID="{8BD8148C-F2D6-4960-9B9E-AF661411AC92}" presName="hierRoot2" presStyleCnt="0">
        <dgm:presLayoutVars>
          <dgm:hierBranch val="init"/>
        </dgm:presLayoutVars>
      </dgm:prSet>
      <dgm:spPr/>
    </dgm:pt>
    <dgm:pt modelId="{BF790E63-9491-4BD0-92F5-1A4066B43301}" type="pres">
      <dgm:prSet presAssocID="{8BD8148C-F2D6-4960-9B9E-AF661411AC92}" presName="rootComposite" presStyleCnt="0"/>
      <dgm:spPr/>
    </dgm:pt>
    <dgm:pt modelId="{AD997163-4FA1-45C2-8CD6-019CC40ACF14}" type="pres">
      <dgm:prSet presAssocID="{8BD8148C-F2D6-4960-9B9E-AF661411AC92}" presName="rootText" presStyleLbl="node2" presStyleIdx="3" presStyleCnt="5">
        <dgm:presLayoutVars>
          <dgm:chPref val="3"/>
        </dgm:presLayoutVars>
      </dgm:prSet>
      <dgm:spPr/>
    </dgm:pt>
    <dgm:pt modelId="{243A2B63-6F80-406D-B847-4D3C5EC942A6}" type="pres">
      <dgm:prSet presAssocID="{8BD8148C-F2D6-4960-9B9E-AF661411AC92}" presName="rootConnector" presStyleLbl="node2" presStyleIdx="3" presStyleCnt="5"/>
      <dgm:spPr/>
    </dgm:pt>
    <dgm:pt modelId="{8B7C1B1D-8DAB-43BA-B4EC-05766D8EDD58}" type="pres">
      <dgm:prSet presAssocID="{8BD8148C-F2D6-4960-9B9E-AF661411AC92}" presName="hierChild4" presStyleCnt="0"/>
      <dgm:spPr/>
    </dgm:pt>
    <dgm:pt modelId="{0521B61E-DD8F-471D-8DB7-11689B7C4990}" type="pres">
      <dgm:prSet presAssocID="{23A528C2-AC02-45D4-965F-30BB2C5B4BC4}" presName="Name64" presStyleLbl="parChTrans1D3" presStyleIdx="7" presStyleCnt="10"/>
      <dgm:spPr/>
    </dgm:pt>
    <dgm:pt modelId="{F444FEC7-4CD0-4C80-9DC9-623C292F7D98}" type="pres">
      <dgm:prSet presAssocID="{4D032067-0BFC-4465-9959-A3A3EC1A6755}" presName="hierRoot2" presStyleCnt="0">
        <dgm:presLayoutVars>
          <dgm:hierBranch val="init"/>
        </dgm:presLayoutVars>
      </dgm:prSet>
      <dgm:spPr/>
    </dgm:pt>
    <dgm:pt modelId="{62F2145D-F199-4957-BA67-1BA2ED3E4B67}" type="pres">
      <dgm:prSet presAssocID="{4D032067-0BFC-4465-9959-A3A3EC1A6755}" presName="rootComposite" presStyleCnt="0"/>
      <dgm:spPr/>
    </dgm:pt>
    <dgm:pt modelId="{C37FB476-B421-443B-8499-AEC0D6721868}" type="pres">
      <dgm:prSet presAssocID="{4D032067-0BFC-4465-9959-A3A3EC1A6755}" presName="rootText" presStyleLbl="node3" presStyleIdx="7" presStyleCnt="10">
        <dgm:presLayoutVars>
          <dgm:chPref val="3"/>
        </dgm:presLayoutVars>
      </dgm:prSet>
      <dgm:spPr/>
    </dgm:pt>
    <dgm:pt modelId="{11F77B36-9384-44E3-9C9F-5511327D088E}" type="pres">
      <dgm:prSet presAssocID="{4D032067-0BFC-4465-9959-A3A3EC1A6755}" presName="rootConnector" presStyleLbl="node3" presStyleIdx="7" presStyleCnt="10"/>
      <dgm:spPr/>
    </dgm:pt>
    <dgm:pt modelId="{261E58FA-9530-4455-BCE2-8C7344CA1C10}" type="pres">
      <dgm:prSet presAssocID="{4D032067-0BFC-4465-9959-A3A3EC1A6755}" presName="hierChild4" presStyleCnt="0"/>
      <dgm:spPr/>
    </dgm:pt>
    <dgm:pt modelId="{F83E4FC8-5E8D-431B-84EB-F70A3FA47AF6}" type="pres">
      <dgm:prSet presAssocID="{4D032067-0BFC-4465-9959-A3A3EC1A6755}" presName="hierChild5" presStyleCnt="0"/>
      <dgm:spPr/>
    </dgm:pt>
    <dgm:pt modelId="{5216ACE7-5982-4C24-A07E-A1825762D0CC}" type="pres">
      <dgm:prSet presAssocID="{F25F4DAE-397A-4EC9-9E08-821AB21ED5E9}" presName="Name64" presStyleLbl="parChTrans1D3" presStyleIdx="8" presStyleCnt="10"/>
      <dgm:spPr/>
    </dgm:pt>
    <dgm:pt modelId="{7501B1FD-6EED-4BC5-B54A-1171A1468BD7}" type="pres">
      <dgm:prSet presAssocID="{B2312BD2-11FA-4BA3-918F-3482261DAC94}" presName="hierRoot2" presStyleCnt="0">
        <dgm:presLayoutVars>
          <dgm:hierBranch val="init"/>
        </dgm:presLayoutVars>
      </dgm:prSet>
      <dgm:spPr/>
    </dgm:pt>
    <dgm:pt modelId="{0F5F49AE-DD9A-4307-ABE8-155C2989A958}" type="pres">
      <dgm:prSet presAssocID="{B2312BD2-11FA-4BA3-918F-3482261DAC94}" presName="rootComposite" presStyleCnt="0"/>
      <dgm:spPr/>
    </dgm:pt>
    <dgm:pt modelId="{8A85573F-D34E-4DD0-9B7E-0BCFC89D7648}" type="pres">
      <dgm:prSet presAssocID="{B2312BD2-11FA-4BA3-918F-3482261DAC94}" presName="rootText" presStyleLbl="node3" presStyleIdx="8" presStyleCnt="10">
        <dgm:presLayoutVars>
          <dgm:chPref val="3"/>
        </dgm:presLayoutVars>
      </dgm:prSet>
      <dgm:spPr/>
    </dgm:pt>
    <dgm:pt modelId="{1791F663-A686-4896-8608-100106D05DA2}" type="pres">
      <dgm:prSet presAssocID="{B2312BD2-11FA-4BA3-918F-3482261DAC94}" presName="rootConnector" presStyleLbl="node3" presStyleIdx="8" presStyleCnt="10"/>
      <dgm:spPr/>
    </dgm:pt>
    <dgm:pt modelId="{883389EC-7945-4CB6-9CE2-BBE535B5B41D}" type="pres">
      <dgm:prSet presAssocID="{B2312BD2-11FA-4BA3-918F-3482261DAC94}" presName="hierChild4" presStyleCnt="0"/>
      <dgm:spPr/>
    </dgm:pt>
    <dgm:pt modelId="{1847B6FD-1312-455A-AAD1-878358A22C13}" type="pres">
      <dgm:prSet presAssocID="{B2312BD2-11FA-4BA3-918F-3482261DAC94}" presName="hierChild5" presStyleCnt="0"/>
      <dgm:spPr/>
    </dgm:pt>
    <dgm:pt modelId="{718791B6-FF7D-4EDB-9B33-3DAAF6B21C22}" type="pres">
      <dgm:prSet presAssocID="{8BD8148C-F2D6-4960-9B9E-AF661411AC92}" presName="hierChild5" presStyleCnt="0"/>
      <dgm:spPr/>
    </dgm:pt>
    <dgm:pt modelId="{0747132C-E344-4637-B6FE-31FE7080942D}" type="pres">
      <dgm:prSet presAssocID="{AF008D60-B05C-4E76-95F0-1CF13E28321A}" presName="Name64" presStyleLbl="parChTrans1D2" presStyleIdx="4" presStyleCnt="5"/>
      <dgm:spPr/>
    </dgm:pt>
    <dgm:pt modelId="{11D1EAAE-3DE8-47C2-859D-F9C67E3E37B2}" type="pres">
      <dgm:prSet presAssocID="{45FD9A39-B023-4836-9E77-E51835900A22}" presName="hierRoot2" presStyleCnt="0">
        <dgm:presLayoutVars>
          <dgm:hierBranch val="init"/>
        </dgm:presLayoutVars>
      </dgm:prSet>
      <dgm:spPr/>
    </dgm:pt>
    <dgm:pt modelId="{7B80E3CA-163B-4DA2-83C3-6502D0264E4A}" type="pres">
      <dgm:prSet presAssocID="{45FD9A39-B023-4836-9E77-E51835900A22}" presName="rootComposite" presStyleCnt="0"/>
      <dgm:spPr/>
    </dgm:pt>
    <dgm:pt modelId="{977E7145-0937-403E-B51F-078204C5E8C3}" type="pres">
      <dgm:prSet presAssocID="{45FD9A39-B023-4836-9E77-E51835900A22}" presName="rootText" presStyleLbl="node2" presStyleIdx="4" presStyleCnt="5">
        <dgm:presLayoutVars>
          <dgm:chPref val="3"/>
        </dgm:presLayoutVars>
      </dgm:prSet>
      <dgm:spPr/>
    </dgm:pt>
    <dgm:pt modelId="{CDF182AD-2422-41DD-8669-5E6DC63542D2}" type="pres">
      <dgm:prSet presAssocID="{45FD9A39-B023-4836-9E77-E51835900A22}" presName="rootConnector" presStyleLbl="node2" presStyleIdx="4" presStyleCnt="5"/>
      <dgm:spPr/>
    </dgm:pt>
    <dgm:pt modelId="{F3C13207-2BBD-4C85-ACC2-6982E914BEB0}" type="pres">
      <dgm:prSet presAssocID="{45FD9A39-B023-4836-9E77-E51835900A22}" presName="hierChild4" presStyleCnt="0"/>
      <dgm:spPr/>
    </dgm:pt>
    <dgm:pt modelId="{C71D6375-647A-4D29-8A03-71797C8D6F80}" type="pres">
      <dgm:prSet presAssocID="{20E33BD4-2FC4-41C8-9835-1E0AAA6E485D}" presName="Name64" presStyleLbl="parChTrans1D3" presStyleIdx="9" presStyleCnt="10"/>
      <dgm:spPr/>
    </dgm:pt>
    <dgm:pt modelId="{8BAB85F4-3492-45D9-8EE7-BC651DD6ED65}" type="pres">
      <dgm:prSet presAssocID="{6C03D771-E4C0-456C-B614-11B2F2AA6806}" presName="hierRoot2" presStyleCnt="0">
        <dgm:presLayoutVars>
          <dgm:hierBranch val="init"/>
        </dgm:presLayoutVars>
      </dgm:prSet>
      <dgm:spPr/>
    </dgm:pt>
    <dgm:pt modelId="{22C24FBC-8AFB-4DB2-B9E5-1DB3A7384418}" type="pres">
      <dgm:prSet presAssocID="{6C03D771-E4C0-456C-B614-11B2F2AA6806}" presName="rootComposite" presStyleCnt="0"/>
      <dgm:spPr/>
    </dgm:pt>
    <dgm:pt modelId="{0847C901-D1BB-410B-ABDF-F1D1C5070D81}" type="pres">
      <dgm:prSet presAssocID="{6C03D771-E4C0-456C-B614-11B2F2AA6806}" presName="rootText" presStyleLbl="node3" presStyleIdx="9" presStyleCnt="10">
        <dgm:presLayoutVars>
          <dgm:chPref val="3"/>
        </dgm:presLayoutVars>
      </dgm:prSet>
      <dgm:spPr/>
    </dgm:pt>
    <dgm:pt modelId="{9F0D4E0A-77BD-4973-AE09-6523BD91BC38}" type="pres">
      <dgm:prSet presAssocID="{6C03D771-E4C0-456C-B614-11B2F2AA6806}" presName="rootConnector" presStyleLbl="node3" presStyleIdx="9" presStyleCnt="10"/>
      <dgm:spPr/>
    </dgm:pt>
    <dgm:pt modelId="{DC80CDEB-08A9-469C-AFE8-8ECA76E87CD4}" type="pres">
      <dgm:prSet presAssocID="{6C03D771-E4C0-456C-B614-11B2F2AA6806}" presName="hierChild4" presStyleCnt="0"/>
      <dgm:spPr/>
    </dgm:pt>
    <dgm:pt modelId="{421AEDD2-43D6-4D89-935C-7344049B918C}" type="pres">
      <dgm:prSet presAssocID="{6C03D771-E4C0-456C-B614-11B2F2AA6806}" presName="hierChild5" presStyleCnt="0"/>
      <dgm:spPr/>
    </dgm:pt>
    <dgm:pt modelId="{10732285-1A61-42A3-A621-F5B192A5DBE1}" type="pres">
      <dgm:prSet presAssocID="{45FD9A39-B023-4836-9E77-E51835900A22}" presName="hierChild5" presStyleCnt="0"/>
      <dgm:spPr/>
    </dgm:pt>
    <dgm:pt modelId="{FA216A24-F6C9-4211-818C-2DD7A160867E}" type="pres">
      <dgm:prSet presAssocID="{43857290-4634-4A7E-976F-59944015AF6C}" presName="hierChild3" presStyleCnt="0"/>
      <dgm:spPr/>
    </dgm:pt>
  </dgm:ptLst>
  <dgm:cxnLst>
    <dgm:cxn modelId="{62342D04-560C-4DC4-ABE8-76F9D40D1965}" type="presOf" srcId="{088B40DE-22FC-4A17-AF44-7ABE0EAAEEB3}" destId="{14050933-33E1-44EB-BE09-8349747914CF}" srcOrd="0" destOrd="0" presId="urn:microsoft.com/office/officeart/2009/3/layout/HorizontalOrganizationChart"/>
    <dgm:cxn modelId="{A152FF17-2474-4272-94CE-6C627B69E642}" type="presOf" srcId="{73D64B7C-2925-45CB-B46E-78233E4DBB14}" destId="{77B7441B-6511-4BDE-BF60-0DF9E0E52FC3}" srcOrd="0" destOrd="0" presId="urn:microsoft.com/office/officeart/2009/3/layout/HorizontalOrganizationChart"/>
    <dgm:cxn modelId="{259DB122-CB9F-4AFC-8233-80E8D99D6000}" type="presOf" srcId="{FC462FD2-CC53-442D-8F17-DA90BEBE4DA6}" destId="{C265CCD2-F658-4CB7-A7F5-39D1ADFE268D}" srcOrd="1" destOrd="0" presId="urn:microsoft.com/office/officeart/2009/3/layout/HorizontalOrganizationChart"/>
    <dgm:cxn modelId="{42C6A729-0560-4370-BBE5-CDCE91E63DB9}" type="presOf" srcId="{6C03D771-E4C0-456C-B614-11B2F2AA6806}" destId="{9F0D4E0A-77BD-4973-AE09-6523BD91BC38}" srcOrd="1" destOrd="0" presId="urn:microsoft.com/office/officeart/2009/3/layout/HorizontalOrganizationChart"/>
    <dgm:cxn modelId="{B302C030-2DF7-472D-87F4-E4D6C801F37D}" type="presOf" srcId="{D371511A-035E-437B-870D-167E2BBF9060}" destId="{9D106804-C007-40E1-9CB3-72AAFB139BFC}" srcOrd="0" destOrd="0" presId="urn:microsoft.com/office/officeart/2009/3/layout/HorizontalOrganizationChart"/>
    <dgm:cxn modelId="{BFF90C35-A74D-495B-A7ED-256987018003}" type="presOf" srcId="{43857290-4634-4A7E-976F-59944015AF6C}" destId="{7F8B4244-ECAD-4838-B061-D8D1CAE09927}" srcOrd="1" destOrd="0" presId="urn:microsoft.com/office/officeart/2009/3/layout/HorizontalOrganizationChart"/>
    <dgm:cxn modelId="{C9144F35-0997-4AA7-89AB-5CD15CEF3395}" type="presOf" srcId="{45FD9A39-B023-4836-9E77-E51835900A22}" destId="{CDF182AD-2422-41DD-8669-5E6DC63542D2}" srcOrd="1" destOrd="0" presId="urn:microsoft.com/office/officeart/2009/3/layout/HorizontalOrganizationChart"/>
    <dgm:cxn modelId="{84188F3C-A15C-4C8C-AD4E-8C1D001061A4}" type="presOf" srcId="{0268B3C7-1A48-43F2-9B7E-D06B960D6044}" destId="{E1297D5B-56F8-44F8-9190-AF5F5777A2E4}" srcOrd="0" destOrd="0" presId="urn:microsoft.com/office/officeart/2009/3/layout/HorizontalOrganizationChart"/>
    <dgm:cxn modelId="{3D4C4E3F-A5FB-4FF3-9924-F40E24CAA97B}" srcId="{45FD9A39-B023-4836-9E77-E51835900A22}" destId="{6C03D771-E4C0-456C-B614-11B2F2AA6806}" srcOrd="0" destOrd="0" parTransId="{20E33BD4-2FC4-41C8-9835-1E0AAA6E485D}" sibTransId="{1BCE2AE4-D95B-45A1-9FB4-0C067CF63D6E}"/>
    <dgm:cxn modelId="{4E398E5D-8409-4C50-A5D0-0BCCE60B99ED}" type="presOf" srcId="{4D032067-0BFC-4465-9959-A3A3EC1A6755}" destId="{11F77B36-9384-44E3-9C9F-5511327D088E}" srcOrd="1" destOrd="0" presId="urn:microsoft.com/office/officeart/2009/3/layout/HorizontalOrganizationChart"/>
    <dgm:cxn modelId="{957E4A61-5D35-4131-A720-4CCAA0C4FAF5}" type="presOf" srcId="{3E0BFDE9-C700-4F76-AD04-E3D9663EFEBC}" destId="{8D33B9C8-EE8D-412F-8995-836776E72643}" srcOrd="0" destOrd="0" presId="urn:microsoft.com/office/officeart/2009/3/layout/HorizontalOrganizationChart"/>
    <dgm:cxn modelId="{6D3DB541-9AAF-42BB-883E-56D3046960DB}" type="presOf" srcId="{F093CB13-9386-4962-AB26-B64446292847}" destId="{9BEC7F2E-F0A1-4264-BC7C-62D4D730751E}" srcOrd="0" destOrd="0" presId="urn:microsoft.com/office/officeart/2009/3/layout/HorizontalOrganizationChart"/>
    <dgm:cxn modelId="{B6229366-016C-41CD-9775-BD6DEF8E0E6A}" type="presOf" srcId="{4D032067-0BFC-4465-9959-A3A3EC1A6755}" destId="{C37FB476-B421-443B-8499-AEC0D6721868}" srcOrd="0" destOrd="0" presId="urn:microsoft.com/office/officeart/2009/3/layout/HorizontalOrganizationChart"/>
    <dgm:cxn modelId="{4789954A-7EAC-40DC-B96C-C0F217D2A765}" type="presOf" srcId="{D53E7EC9-7B58-4A81-860D-6ADC547668C9}" destId="{32B4CD89-B9A0-425B-9AC7-7BFC55D088B5}" srcOrd="1" destOrd="0" presId="urn:microsoft.com/office/officeart/2009/3/layout/HorizontalOrganizationChart"/>
    <dgm:cxn modelId="{8605294D-8BAD-4A58-9795-E93546A68DC3}" type="presOf" srcId="{B7FE01CC-94CF-462D-962F-6006722198C6}" destId="{C56BB962-73D8-46C8-B82B-E2BA70163B29}" srcOrd="0" destOrd="0" presId="urn:microsoft.com/office/officeart/2009/3/layout/HorizontalOrganizationChart"/>
    <dgm:cxn modelId="{CE0E8A51-8C38-4DEE-A6FF-B4FAF616DA2A}" type="presOf" srcId="{FC462FD2-CC53-442D-8F17-DA90BEBE4DA6}" destId="{E765A20C-F26B-4946-BBD1-B3A96F56820A}" srcOrd="0" destOrd="0" presId="urn:microsoft.com/office/officeart/2009/3/layout/HorizontalOrganizationChart"/>
    <dgm:cxn modelId="{70B7BB51-8F25-4451-A844-83FAC01F3881}" srcId="{63BB7BE5-807B-47DA-BB7F-007EE37CA790}" destId="{FC462FD2-CC53-442D-8F17-DA90BEBE4DA6}" srcOrd="0" destOrd="0" parTransId="{7FF89857-77CB-460D-A3D0-34C210625AB2}" sibTransId="{78270F5A-A2E2-4F28-BEDF-01A462477C65}"/>
    <dgm:cxn modelId="{76B71452-CD01-4B99-8D8F-6235E08178A7}" type="presOf" srcId="{4DEE4A1B-3F66-4703-B7C1-26738C9B5CDB}" destId="{5477AA8A-95C4-4FFE-BA23-E05D6C8DE4C8}" srcOrd="0" destOrd="0" presId="urn:microsoft.com/office/officeart/2009/3/layout/HorizontalOrganizationChart"/>
    <dgm:cxn modelId="{38F58056-9A53-492F-BC00-B9A8EFCA0B50}" type="presOf" srcId="{7F92D98E-BC96-4A8C-B551-A619C8036C64}" destId="{B3A5882E-53A3-4DF1-9416-47F4454C5D4B}" srcOrd="0" destOrd="0" presId="urn:microsoft.com/office/officeart/2009/3/layout/HorizontalOrganizationChart"/>
    <dgm:cxn modelId="{C7E25D5A-530B-49F4-BA8E-846F7FAB9BD3}" type="presOf" srcId="{8BD8148C-F2D6-4960-9B9E-AF661411AC92}" destId="{243A2B63-6F80-406D-B847-4D3C5EC942A6}" srcOrd="1" destOrd="0" presId="urn:microsoft.com/office/officeart/2009/3/layout/HorizontalOrganizationChart"/>
    <dgm:cxn modelId="{97CE667A-1F2D-49BF-B669-120886263B96}" srcId="{43857290-4634-4A7E-976F-59944015AF6C}" destId="{63BB7BE5-807B-47DA-BB7F-007EE37CA790}" srcOrd="0" destOrd="0" parTransId="{03973712-D2A6-4A5A-AC9C-9BE8F04ED8E7}" sibTransId="{5D83ED2B-1F86-48E7-BDB0-C718E11E4BE8}"/>
    <dgm:cxn modelId="{F5A5228D-BB50-496C-B52B-480C1A82851E}" srcId="{43857290-4634-4A7E-976F-59944015AF6C}" destId="{836D43D2-5FF3-4E52-A859-16C161574B25}" srcOrd="2" destOrd="0" parTransId="{459ABF00-22B4-42F5-BD95-73A11AFDD6A0}" sibTransId="{05DBB53D-90DC-45C0-BCF4-75F6330E9DBA}"/>
    <dgm:cxn modelId="{22694F8D-6B7B-45F1-8EA4-CE4DC847A4BA}" type="presOf" srcId="{F093CB13-9386-4962-AB26-B64446292847}" destId="{F00CDA5E-F799-475D-B9F5-2AD12F2CEB6F}" srcOrd="1" destOrd="0" presId="urn:microsoft.com/office/officeart/2009/3/layout/HorizontalOrganizationChart"/>
    <dgm:cxn modelId="{FFB03392-A1EC-4426-AE13-971FC46F6275}" srcId="{B1EAC1A0-F103-45E0-8A4C-425211EEB31F}" destId="{43857290-4634-4A7E-976F-59944015AF6C}" srcOrd="0" destOrd="0" parTransId="{2141FE66-5002-4648-9C54-3D6B75EC5C49}" sibTransId="{CD918C97-235F-4918-827C-383360DBFBC8}"/>
    <dgm:cxn modelId="{DB990895-0765-45B4-9828-D2B1313709CA}" type="presOf" srcId="{73D64B7C-2925-45CB-B46E-78233E4DBB14}" destId="{D38B5C05-55B5-42F4-A709-54EA5402435F}" srcOrd="1" destOrd="0" presId="urn:microsoft.com/office/officeart/2009/3/layout/HorizontalOrganizationChart"/>
    <dgm:cxn modelId="{49DD9595-54E8-4E51-93CE-7E3EB701EE9E}" type="presOf" srcId="{AF008D60-B05C-4E76-95F0-1CF13E28321A}" destId="{0747132C-E344-4637-B6FE-31FE7080942D}" srcOrd="0" destOrd="0" presId="urn:microsoft.com/office/officeart/2009/3/layout/HorizontalOrganizationChart"/>
    <dgm:cxn modelId="{833BEE99-61DC-4626-B06E-96E68E234EAB}" type="presOf" srcId="{45FD9A39-B023-4836-9E77-E51835900A22}" destId="{977E7145-0937-403E-B51F-078204C5E8C3}" srcOrd="0" destOrd="0" presId="urn:microsoft.com/office/officeart/2009/3/layout/HorizontalOrganizationChart"/>
    <dgm:cxn modelId="{B682C39C-716A-4992-9DCC-5F2CF1C13112}" type="presOf" srcId="{F25F4DAE-397A-4EC9-9E08-821AB21ED5E9}" destId="{5216ACE7-5982-4C24-A07E-A1825762D0CC}" srcOrd="0" destOrd="0" presId="urn:microsoft.com/office/officeart/2009/3/layout/HorizontalOrganizationChart"/>
    <dgm:cxn modelId="{22BE259F-75B0-4E1F-B423-98AD0FD1D735}" type="presOf" srcId="{4DEE4A1B-3F66-4703-B7C1-26738C9B5CDB}" destId="{5B8F552B-E555-4D6C-BDDD-D78FCB466375}" srcOrd="1" destOrd="0" presId="urn:microsoft.com/office/officeart/2009/3/layout/HorizontalOrganizationChart"/>
    <dgm:cxn modelId="{414A11A8-4CAD-4C01-B2A3-9A58C3F289C4}" type="presOf" srcId="{20E33BD4-2FC4-41C8-9835-1E0AAA6E485D}" destId="{C71D6375-647A-4D29-8A03-71797C8D6F80}" srcOrd="0" destOrd="0" presId="urn:microsoft.com/office/officeart/2009/3/layout/HorizontalOrganizationChart"/>
    <dgm:cxn modelId="{075C5DA8-8C59-4F6B-A38E-CEB6512C2B89}" srcId="{FB089139-4E07-4058-8774-0252D4FAC418}" destId="{D53E7EC9-7B58-4A81-860D-6ADC547668C9}" srcOrd="1" destOrd="0" parTransId="{D371511A-035E-437B-870D-167E2BBF9060}" sibTransId="{22D59E79-06A1-419F-BA54-46EDD5F796C5}"/>
    <dgm:cxn modelId="{4759D9A8-0E01-4984-ACC2-6D713ABEBA87}" type="presOf" srcId="{215F5E54-7C08-453F-9D6C-2F86793BCFE6}" destId="{767A6C84-698E-47D1-843E-2CF6BB94DE3D}" srcOrd="0" destOrd="0" presId="urn:microsoft.com/office/officeart/2009/3/layout/HorizontalOrganizationChart"/>
    <dgm:cxn modelId="{C8328AAB-CFF5-467F-ADED-392C0C4526DC}" srcId="{43857290-4634-4A7E-976F-59944015AF6C}" destId="{8BD8148C-F2D6-4960-9B9E-AF661411AC92}" srcOrd="3" destOrd="0" parTransId="{7F92D98E-BC96-4A8C-B551-A619C8036C64}" sibTransId="{C0BCFA0C-5164-46FE-9FDE-C9484BB0CB49}"/>
    <dgm:cxn modelId="{C929A1AF-2643-40F6-B65D-35B683F0B534}" srcId="{63BB7BE5-807B-47DA-BB7F-007EE37CA790}" destId="{0268B3C7-1A48-43F2-9B7E-D06B960D6044}" srcOrd="1" destOrd="0" parTransId="{088B40DE-22FC-4A17-AF44-7ABE0EAAEEB3}" sibTransId="{C8FF56E8-B45B-4839-8EE1-D94FA2865962}"/>
    <dgm:cxn modelId="{B523F7AF-EBBE-41FB-B26B-A5024CD46B9B}" type="presOf" srcId="{6C03D771-E4C0-456C-B614-11B2F2AA6806}" destId="{0847C901-D1BB-410B-ABDF-F1D1C5070D81}" srcOrd="0" destOrd="0" presId="urn:microsoft.com/office/officeart/2009/3/layout/HorizontalOrganizationChart"/>
    <dgm:cxn modelId="{03A198B2-2F3D-4560-9575-FF944F0021E2}" type="presOf" srcId="{8BD8148C-F2D6-4960-9B9E-AF661411AC92}" destId="{AD997163-4FA1-45C2-8CD6-019CC40ACF14}" srcOrd="0" destOrd="0" presId="urn:microsoft.com/office/officeart/2009/3/layout/HorizontalOrganizationChart"/>
    <dgm:cxn modelId="{D28273B3-D084-463C-B15C-F019BFE42D0A}" type="presOf" srcId="{23A528C2-AC02-45D4-965F-30BB2C5B4BC4}" destId="{0521B61E-DD8F-471D-8DB7-11689B7C4990}" srcOrd="0" destOrd="0" presId="urn:microsoft.com/office/officeart/2009/3/layout/HorizontalOrganizationChart"/>
    <dgm:cxn modelId="{EFCC2AB4-6D6B-4139-AD3E-7E78A3C96824}" type="presOf" srcId="{836D43D2-5FF3-4E52-A859-16C161574B25}" destId="{BC7E574C-011E-446E-922E-D585C73588DF}" srcOrd="1" destOrd="0" presId="urn:microsoft.com/office/officeart/2009/3/layout/HorizontalOrganizationChart"/>
    <dgm:cxn modelId="{E6CDB3BA-96DD-45FF-99D7-F15C6581F67F}" srcId="{43857290-4634-4A7E-976F-59944015AF6C}" destId="{45FD9A39-B023-4836-9E77-E51835900A22}" srcOrd="4" destOrd="0" parTransId="{AF008D60-B05C-4E76-95F0-1CF13E28321A}" sibTransId="{BE5AB3BA-ABA1-436B-AC1B-8516650ED8AA}"/>
    <dgm:cxn modelId="{E80DDBBC-9B4C-47A3-AA39-FCFE566077A0}" type="presOf" srcId="{B1EAC1A0-F103-45E0-8A4C-425211EEB31F}" destId="{A0A22878-4310-4C31-AA9D-0C92566B001B}" srcOrd="0" destOrd="0" presId="urn:microsoft.com/office/officeart/2009/3/layout/HorizontalOrganizationChart"/>
    <dgm:cxn modelId="{5EAD44BD-004A-433C-AFBC-3EB83F8F00F4}" type="presOf" srcId="{459ABF00-22B4-42F5-BD95-73A11AFDD6A0}" destId="{15EC9B6B-3F32-436E-BC6A-2745563E68FB}" srcOrd="0" destOrd="0" presId="urn:microsoft.com/office/officeart/2009/3/layout/HorizontalOrganizationChart"/>
    <dgm:cxn modelId="{C62AF6BD-94EF-43F2-999B-C87F5EDD2DC9}" type="presOf" srcId="{D53E7EC9-7B58-4A81-860D-6ADC547668C9}" destId="{434C4ABE-56B6-4937-B1C0-96B08605B17F}" srcOrd="0" destOrd="0" presId="urn:microsoft.com/office/officeart/2009/3/layout/HorizontalOrganizationChart"/>
    <dgm:cxn modelId="{408D17C0-CD3D-433B-BBC1-F43C087388A3}" srcId="{8BD8148C-F2D6-4960-9B9E-AF661411AC92}" destId="{4D032067-0BFC-4465-9959-A3A3EC1A6755}" srcOrd="0" destOrd="0" parTransId="{23A528C2-AC02-45D4-965F-30BB2C5B4BC4}" sibTransId="{1E415046-90E9-4770-8BDE-8FAFFB5BEDC2}"/>
    <dgm:cxn modelId="{95D599C1-D963-43CC-9113-E66E958B413D}" type="presOf" srcId="{836D43D2-5FF3-4E52-A859-16C161574B25}" destId="{44AC945D-ECAF-4B10-A3D9-A6B356C16C30}" srcOrd="0" destOrd="0" presId="urn:microsoft.com/office/officeart/2009/3/layout/HorizontalOrganizationChart"/>
    <dgm:cxn modelId="{00C0A4C2-B9BE-42D2-9532-16BEFCEDCF0F}" srcId="{8BD8148C-F2D6-4960-9B9E-AF661411AC92}" destId="{B2312BD2-11FA-4BA3-918F-3482261DAC94}" srcOrd="1" destOrd="0" parTransId="{F25F4DAE-397A-4EC9-9E08-821AB21ED5E9}" sibTransId="{B6C9C7C9-9532-4AF8-8796-C4EEBBF6F09D}"/>
    <dgm:cxn modelId="{542B71C9-5CC8-4CE5-8CC1-FE246A389454}" srcId="{43857290-4634-4A7E-976F-59944015AF6C}" destId="{FB089139-4E07-4058-8774-0252D4FAC418}" srcOrd="1" destOrd="0" parTransId="{B7FE01CC-94CF-462D-962F-6006722198C6}" sibTransId="{FDFA5BBD-D289-4D42-88EF-768EBA003FBA}"/>
    <dgm:cxn modelId="{3FB8F3D1-3E80-4A6B-8B8E-998B8D89678B}" type="presOf" srcId="{7FF89857-77CB-460D-A3D0-34C210625AB2}" destId="{4D26465F-5986-4D69-A203-65995AB93730}" srcOrd="0" destOrd="0" presId="urn:microsoft.com/office/officeart/2009/3/layout/HorizontalOrganizationChart"/>
    <dgm:cxn modelId="{0FCFA2D3-2840-48F8-A30D-FF0313B10DD8}" srcId="{836D43D2-5FF3-4E52-A859-16C161574B25}" destId="{F093CB13-9386-4962-AB26-B64446292847}" srcOrd="1" destOrd="0" parTransId="{29FA536D-C295-44F2-9B91-58B2CF58998D}" sibTransId="{0FD76DFE-5B6C-45D8-B26A-BB4BE4D87C3B}"/>
    <dgm:cxn modelId="{518C3BD6-761F-4F47-B396-5594D4AD2100}" type="presOf" srcId="{B2312BD2-11FA-4BA3-918F-3482261DAC94}" destId="{8A85573F-D34E-4DD0-9B7E-0BCFC89D7648}" srcOrd="0" destOrd="0" presId="urn:microsoft.com/office/officeart/2009/3/layout/HorizontalOrganizationChart"/>
    <dgm:cxn modelId="{FBE455D6-3E24-4678-B2AC-FF61E9681953}" type="presOf" srcId="{43857290-4634-4A7E-976F-59944015AF6C}" destId="{C91CD6F3-C2E3-466E-975C-D6438C035C1B}" srcOrd="0" destOrd="0" presId="urn:microsoft.com/office/officeart/2009/3/layout/HorizontalOrganizationChart"/>
    <dgm:cxn modelId="{571E10DD-D2BE-4197-BA14-2013A27A5863}" type="presOf" srcId="{FB089139-4E07-4058-8774-0252D4FAC418}" destId="{E33CCBF4-B13F-4EDB-9159-9AF71D888E49}" srcOrd="1" destOrd="0" presId="urn:microsoft.com/office/officeart/2009/3/layout/HorizontalOrganizationChart"/>
    <dgm:cxn modelId="{4DD826E5-236F-4CF1-89D6-B592CD4EA06F}" srcId="{836D43D2-5FF3-4E52-A859-16C161574B25}" destId="{73D64B7C-2925-45CB-B46E-78233E4DBB14}" srcOrd="0" destOrd="0" parTransId="{3E0BFDE9-C700-4F76-AD04-E3D9663EFEBC}" sibTransId="{220198EB-A529-4D56-937D-B75E8C16C4CE}"/>
    <dgm:cxn modelId="{DA7F86E5-ADE3-4305-BD7B-849439AE64CF}" type="presOf" srcId="{63BB7BE5-807B-47DA-BB7F-007EE37CA790}" destId="{48E5080E-4F32-434A-8959-B232A4FA4D7A}" srcOrd="1" destOrd="0" presId="urn:microsoft.com/office/officeart/2009/3/layout/HorizontalOrganizationChart"/>
    <dgm:cxn modelId="{42CE1DE8-B2DD-4FA4-ACBD-3A0EB6E3B106}" type="presOf" srcId="{FB089139-4E07-4058-8774-0252D4FAC418}" destId="{9E03C8B0-72E8-45BC-AACB-3ED24BF584DA}" srcOrd="0" destOrd="0" presId="urn:microsoft.com/office/officeart/2009/3/layout/HorizontalOrganizationChart"/>
    <dgm:cxn modelId="{339230EA-5072-447D-8F7B-D7BDB8ADD718}" srcId="{FB089139-4E07-4058-8774-0252D4FAC418}" destId="{215F5E54-7C08-453F-9D6C-2F86793BCFE6}" srcOrd="0" destOrd="0" parTransId="{74243ADB-0AD0-40F0-94A1-5BBF5089A062}" sibTransId="{8E8970F0-34D5-4121-A3BE-E771E4EED869}"/>
    <dgm:cxn modelId="{62DE6BEF-3EA7-46D6-BDB2-FFC37952B645}" type="presOf" srcId="{74243ADB-0AD0-40F0-94A1-5BBF5089A062}" destId="{196F843D-3255-4D59-81BA-A767B9EEC046}" srcOrd="0" destOrd="0" presId="urn:microsoft.com/office/officeart/2009/3/layout/HorizontalOrganizationChart"/>
    <dgm:cxn modelId="{8DB8CBF0-559E-49C4-A044-06283EF8B513}" type="presOf" srcId="{03973712-D2A6-4A5A-AC9C-9BE8F04ED8E7}" destId="{59015595-DEA9-4D8A-850A-361CB8BDF57F}" srcOrd="0" destOrd="0" presId="urn:microsoft.com/office/officeart/2009/3/layout/HorizontalOrganizationChart"/>
    <dgm:cxn modelId="{62B796F1-0E72-467B-BA2E-0E946D74B656}" type="presOf" srcId="{0268B3C7-1A48-43F2-9B7E-D06B960D6044}" destId="{DFA87BEB-CDED-4C01-AC4D-7039E0F34059}" srcOrd="1" destOrd="0" presId="urn:microsoft.com/office/officeart/2009/3/layout/HorizontalOrganizationChart"/>
    <dgm:cxn modelId="{9971A6F5-53B3-40C0-92D7-37F30EBA6F4E}" type="presOf" srcId="{D4CC89EF-899E-40DB-8CBA-A216F1E86166}" destId="{AF9569F9-963B-4E81-8E05-F99790E49D7B}" srcOrd="0" destOrd="0" presId="urn:microsoft.com/office/officeart/2009/3/layout/HorizontalOrganizationChart"/>
    <dgm:cxn modelId="{259D8EF7-4445-412A-B808-A7E2B261CED1}" type="presOf" srcId="{29FA536D-C295-44F2-9B91-58B2CF58998D}" destId="{D761AD74-5EE1-49C3-BFC3-53F089A462D2}" srcOrd="0" destOrd="0" presId="urn:microsoft.com/office/officeart/2009/3/layout/HorizontalOrganizationChart"/>
    <dgm:cxn modelId="{4F9E45FA-3359-4FD9-A419-82D45DD967C0}" type="presOf" srcId="{63BB7BE5-807B-47DA-BB7F-007EE37CA790}" destId="{4AE2C788-848B-43AA-9609-4D7C310BA822}" srcOrd="0" destOrd="0" presId="urn:microsoft.com/office/officeart/2009/3/layout/HorizontalOrganizationChart"/>
    <dgm:cxn modelId="{7B3FDEFA-FF20-4C74-933F-0AD93437E4FF}" type="presOf" srcId="{B2312BD2-11FA-4BA3-918F-3482261DAC94}" destId="{1791F663-A686-4896-8608-100106D05DA2}" srcOrd="1" destOrd="0" presId="urn:microsoft.com/office/officeart/2009/3/layout/HorizontalOrganizationChart"/>
    <dgm:cxn modelId="{D5A49DFC-C8D1-4DE1-BF1F-D019559764FD}" type="presOf" srcId="{215F5E54-7C08-453F-9D6C-2F86793BCFE6}" destId="{9503029F-64A2-48CB-BEBE-A2BD68794037}" srcOrd="1" destOrd="0" presId="urn:microsoft.com/office/officeart/2009/3/layout/HorizontalOrganizationChart"/>
    <dgm:cxn modelId="{715B63FF-757D-46F0-8CB0-55DB46C30CCF}" srcId="{836D43D2-5FF3-4E52-A859-16C161574B25}" destId="{4DEE4A1B-3F66-4703-B7C1-26738C9B5CDB}" srcOrd="2" destOrd="0" parTransId="{D4CC89EF-899E-40DB-8CBA-A216F1E86166}" sibTransId="{768A6484-78B7-44AA-8AEF-D895BE29EEE1}"/>
    <dgm:cxn modelId="{9432F029-4D8E-4FDA-9DE4-B582AAA3C6CF}" type="presParOf" srcId="{A0A22878-4310-4C31-AA9D-0C92566B001B}" destId="{BE5CC0FD-6157-439D-8FED-A12A0F49B954}" srcOrd="0" destOrd="0" presId="urn:microsoft.com/office/officeart/2009/3/layout/HorizontalOrganizationChart"/>
    <dgm:cxn modelId="{5FBC8A83-5BC5-4D3F-A309-D4C7AC16295E}" type="presParOf" srcId="{BE5CC0FD-6157-439D-8FED-A12A0F49B954}" destId="{C87132FE-BB5B-44A7-81AE-08CF949ED7F8}" srcOrd="0" destOrd="0" presId="urn:microsoft.com/office/officeart/2009/3/layout/HorizontalOrganizationChart"/>
    <dgm:cxn modelId="{D1494698-D52F-4643-A93D-476D612E5B3E}" type="presParOf" srcId="{C87132FE-BB5B-44A7-81AE-08CF949ED7F8}" destId="{C91CD6F3-C2E3-466E-975C-D6438C035C1B}" srcOrd="0" destOrd="0" presId="urn:microsoft.com/office/officeart/2009/3/layout/HorizontalOrganizationChart"/>
    <dgm:cxn modelId="{E3C7853F-8BE2-4D56-BC54-123BE37FE3ED}" type="presParOf" srcId="{C87132FE-BB5B-44A7-81AE-08CF949ED7F8}" destId="{7F8B4244-ECAD-4838-B061-D8D1CAE09927}" srcOrd="1" destOrd="0" presId="urn:microsoft.com/office/officeart/2009/3/layout/HorizontalOrganizationChart"/>
    <dgm:cxn modelId="{0D5D0B28-912A-44CD-BF77-06558C186389}" type="presParOf" srcId="{BE5CC0FD-6157-439D-8FED-A12A0F49B954}" destId="{5E0A0E2F-D934-4B37-B6DB-2FE853730D2D}" srcOrd="1" destOrd="0" presId="urn:microsoft.com/office/officeart/2009/3/layout/HorizontalOrganizationChart"/>
    <dgm:cxn modelId="{2559D220-18A5-450E-B66F-F2D27EEE6044}" type="presParOf" srcId="{5E0A0E2F-D934-4B37-B6DB-2FE853730D2D}" destId="{59015595-DEA9-4D8A-850A-361CB8BDF57F}" srcOrd="0" destOrd="0" presId="urn:microsoft.com/office/officeart/2009/3/layout/HorizontalOrganizationChart"/>
    <dgm:cxn modelId="{B43CA842-A885-4F79-B60F-267E6C33397A}" type="presParOf" srcId="{5E0A0E2F-D934-4B37-B6DB-2FE853730D2D}" destId="{0BA6ED3D-C55D-4921-B1F7-DD664C48CD5F}" srcOrd="1" destOrd="0" presId="urn:microsoft.com/office/officeart/2009/3/layout/HorizontalOrganizationChart"/>
    <dgm:cxn modelId="{A8D04ED8-8878-4D7A-B980-5D3983D280F3}" type="presParOf" srcId="{0BA6ED3D-C55D-4921-B1F7-DD664C48CD5F}" destId="{1F168ABB-90DB-4711-8996-AC6B5FBD6A85}" srcOrd="0" destOrd="0" presId="urn:microsoft.com/office/officeart/2009/3/layout/HorizontalOrganizationChart"/>
    <dgm:cxn modelId="{13A96645-6AAD-41A7-8380-FBAFA60A64C3}" type="presParOf" srcId="{1F168ABB-90DB-4711-8996-AC6B5FBD6A85}" destId="{4AE2C788-848B-43AA-9609-4D7C310BA822}" srcOrd="0" destOrd="0" presId="urn:microsoft.com/office/officeart/2009/3/layout/HorizontalOrganizationChart"/>
    <dgm:cxn modelId="{58167A65-C205-4D94-9030-1AB544A5260F}" type="presParOf" srcId="{1F168ABB-90DB-4711-8996-AC6B5FBD6A85}" destId="{48E5080E-4F32-434A-8959-B232A4FA4D7A}" srcOrd="1" destOrd="0" presId="urn:microsoft.com/office/officeart/2009/3/layout/HorizontalOrganizationChart"/>
    <dgm:cxn modelId="{EF7C0370-E38E-4629-B33E-4F4515551C81}" type="presParOf" srcId="{0BA6ED3D-C55D-4921-B1F7-DD664C48CD5F}" destId="{2C48160B-1B35-49F3-B4DC-AF31FCF919CE}" srcOrd="1" destOrd="0" presId="urn:microsoft.com/office/officeart/2009/3/layout/HorizontalOrganizationChart"/>
    <dgm:cxn modelId="{F1CC8383-0645-4A3B-9486-354F9701021A}" type="presParOf" srcId="{2C48160B-1B35-49F3-B4DC-AF31FCF919CE}" destId="{4D26465F-5986-4D69-A203-65995AB93730}" srcOrd="0" destOrd="0" presId="urn:microsoft.com/office/officeart/2009/3/layout/HorizontalOrganizationChart"/>
    <dgm:cxn modelId="{D3DAC7D3-A5A9-4BB4-A41A-9CCB9D234D08}" type="presParOf" srcId="{2C48160B-1B35-49F3-B4DC-AF31FCF919CE}" destId="{6708AC7D-12EB-4327-B542-8CE3353518E7}" srcOrd="1" destOrd="0" presId="urn:microsoft.com/office/officeart/2009/3/layout/HorizontalOrganizationChart"/>
    <dgm:cxn modelId="{D2A822DC-AD24-48BA-87FB-C5351ED62C61}" type="presParOf" srcId="{6708AC7D-12EB-4327-B542-8CE3353518E7}" destId="{4445F150-F430-4019-8FEA-57F3BB39F0DF}" srcOrd="0" destOrd="0" presId="urn:microsoft.com/office/officeart/2009/3/layout/HorizontalOrganizationChart"/>
    <dgm:cxn modelId="{1FA140A7-6687-49F4-9E01-5C6B4E979CF2}" type="presParOf" srcId="{4445F150-F430-4019-8FEA-57F3BB39F0DF}" destId="{E765A20C-F26B-4946-BBD1-B3A96F56820A}" srcOrd="0" destOrd="0" presId="urn:microsoft.com/office/officeart/2009/3/layout/HorizontalOrganizationChart"/>
    <dgm:cxn modelId="{517E9F9D-246F-4E9B-BAA9-F6CC4E274AD4}" type="presParOf" srcId="{4445F150-F430-4019-8FEA-57F3BB39F0DF}" destId="{C265CCD2-F658-4CB7-A7F5-39D1ADFE268D}" srcOrd="1" destOrd="0" presId="urn:microsoft.com/office/officeart/2009/3/layout/HorizontalOrganizationChart"/>
    <dgm:cxn modelId="{4966AB51-58FC-4882-A942-D69E2BCADDD1}" type="presParOf" srcId="{6708AC7D-12EB-4327-B542-8CE3353518E7}" destId="{120075A3-6422-4846-A6AE-F05B04A4E5B9}" srcOrd="1" destOrd="0" presId="urn:microsoft.com/office/officeart/2009/3/layout/HorizontalOrganizationChart"/>
    <dgm:cxn modelId="{5F5CBD62-F398-49FF-A936-CE4C09881013}" type="presParOf" srcId="{6708AC7D-12EB-4327-B542-8CE3353518E7}" destId="{1C368D38-D8BE-44E4-B2FB-0316EE43424E}" srcOrd="2" destOrd="0" presId="urn:microsoft.com/office/officeart/2009/3/layout/HorizontalOrganizationChart"/>
    <dgm:cxn modelId="{59C1E114-7575-4F36-BF3C-E17C5EE57119}" type="presParOf" srcId="{2C48160B-1B35-49F3-B4DC-AF31FCF919CE}" destId="{14050933-33E1-44EB-BE09-8349747914CF}" srcOrd="2" destOrd="0" presId="urn:microsoft.com/office/officeart/2009/3/layout/HorizontalOrganizationChart"/>
    <dgm:cxn modelId="{72D7C0EC-976F-4AFE-9FD0-E688649BAC1B}" type="presParOf" srcId="{2C48160B-1B35-49F3-B4DC-AF31FCF919CE}" destId="{A0424DF4-79E1-48FB-921A-2032FE0AAAFF}" srcOrd="3" destOrd="0" presId="urn:microsoft.com/office/officeart/2009/3/layout/HorizontalOrganizationChart"/>
    <dgm:cxn modelId="{B5DF7CC4-943C-49B9-9A8A-B7C4654F8ADF}" type="presParOf" srcId="{A0424DF4-79E1-48FB-921A-2032FE0AAAFF}" destId="{2B11F675-0047-4150-AD95-94A9872FD52C}" srcOrd="0" destOrd="0" presId="urn:microsoft.com/office/officeart/2009/3/layout/HorizontalOrganizationChart"/>
    <dgm:cxn modelId="{CF4C0771-770A-44F8-8AEF-CCD61A10766B}" type="presParOf" srcId="{2B11F675-0047-4150-AD95-94A9872FD52C}" destId="{E1297D5B-56F8-44F8-9190-AF5F5777A2E4}" srcOrd="0" destOrd="0" presId="urn:microsoft.com/office/officeart/2009/3/layout/HorizontalOrganizationChart"/>
    <dgm:cxn modelId="{5C137C56-5B82-4858-AAEF-2086C4E50BE9}" type="presParOf" srcId="{2B11F675-0047-4150-AD95-94A9872FD52C}" destId="{DFA87BEB-CDED-4C01-AC4D-7039E0F34059}" srcOrd="1" destOrd="0" presId="urn:microsoft.com/office/officeart/2009/3/layout/HorizontalOrganizationChart"/>
    <dgm:cxn modelId="{C63687D8-8C13-422A-ADCD-CCCE44C58DEC}" type="presParOf" srcId="{A0424DF4-79E1-48FB-921A-2032FE0AAAFF}" destId="{E2653E02-686A-4DBF-8D00-F8074D945652}" srcOrd="1" destOrd="0" presId="urn:microsoft.com/office/officeart/2009/3/layout/HorizontalOrganizationChart"/>
    <dgm:cxn modelId="{B8FD7D45-2558-4EDD-8C2B-1618637EAB03}" type="presParOf" srcId="{A0424DF4-79E1-48FB-921A-2032FE0AAAFF}" destId="{F54E56A8-083C-4CFC-B0FB-28E6B19B2282}" srcOrd="2" destOrd="0" presId="urn:microsoft.com/office/officeart/2009/3/layout/HorizontalOrganizationChart"/>
    <dgm:cxn modelId="{1E611A7B-9683-44B8-B5BB-87DC1A79F06B}" type="presParOf" srcId="{0BA6ED3D-C55D-4921-B1F7-DD664C48CD5F}" destId="{2B0F2C84-1F04-4F84-9F76-0F541F458D8D}" srcOrd="2" destOrd="0" presId="urn:microsoft.com/office/officeart/2009/3/layout/HorizontalOrganizationChart"/>
    <dgm:cxn modelId="{908289C0-AACB-4F14-BE0A-65CB1BF4DF02}" type="presParOf" srcId="{5E0A0E2F-D934-4B37-B6DB-2FE853730D2D}" destId="{C56BB962-73D8-46C8-B82B-E2BA70163B29}" srcOrd="2" destOrd="0" presId="urn:microsoft.com/office/officeart/2009/3/layout/HorizontalOrganizationChart"/>
    <dgm:cxn modelId="{C745BA28-146D-49E1-BB28-7ED18F057FA7}" type="presParOf" srcId="{5E0A0E2F-D934-4B37-B6DB-2FE853730D2D}" destId="{B72BBAAB-9556-45D9-A94C-55831D46B96B}" srcOrd="3" destOrd="0" presId="urn:microsoft.com/office/officeart/2009/3/layout/HorizontalOrganizationChart"/>
    <dgm:cxn modelId="{CCDD79B7-848D-4A41-BD5B-B44C5263D606}" type="presParOf" srcId="{B72BBAAB-9556-45D9-A94C-55831D46B96B}" destId="{C6AFB2B6-5958-4B2B-9148-B6F1494CD14C}" srcOrd="0" destOrd="0" presId="urn:microsoft.com/office/officeart/2009/3/layout/HorizontalOrganizationChart"/>
    <dgm:cxn modelId="{D6888708-59FD-44D9-B0AC-44904BF63FE0}" type="presParOf" srcId="{C6AFB2B6-5958-4B2B-9148-B6F1494CD14C}" destId="{9E03C8B0-72E8-45BC-AACB-3ED24BF584DA}" srcOrd="0" destOrd="0" presId="urn:microsoft.com/office/officeart/2009/3/layout/HorizontalOrganizationChart"/>
    <dgm:cxn modelId="{CB16A27E-6905-400B-ACE0-FCA14A41D855}" type="presParOf" srcId="{C6AFB2B6-5958-4B2B-9148-B6F1494CD14C}" destId="{E33CCBF4-B13F-4EDB-9159-9AF71D888E49}" srcOrd="1" destOrd="0" presId="urn:microsoft.com/office/officeart/2009/3/layout/HorizontalOrganizationChart"/>
    <dgm:cxn modelId="{ED52C73C-4BFC-45A1-9224-F06A8531171A}" type="presParOf" srcId="{B72BBAAB-9556-45D9-A94C-55831D46B96B}" destId="{7A4DE1A7-0FBD-4C64-8014-3CB7423CABF4}" srcOrd="1" destOrd="0" presId="urn:microsoft.com/office/officeart/2009/3/layout/HorizontalOrganizationChart"/>
    <dgm:cxn modelId="{15307DC7-A9DD-48ED-B0C4-8188502D5D2F}" type="presParOf" srcId="{7A4DE1A7-0FBD-4C64-8014-3CB7423CABF4}" destId="{196F843D-3255-4D59-81BA-A767B9EEC046}" srcOrd="0" destOrd="0" presId="urn:microsoft.com/office/officeart/2009/3/layout/HorizontalOrganizationChart"/>
    <dgm:cxn modelId="{85203E2F-00F4-4FE3-AB97-13A9AE0DDE64}" type="presParOf" srcId="{7A4DE1A7-0FBD-4C64-8014-3CB7423CABF4}" destId="{980129B7-F504-4CBB-AE3E-41CBDCC6CE6E}" srcOrd="1" destOrd="0" presId="urn:microsoft.com/office/officeart/2009/3/layout/HorizontalOrganizationChart"/>
    <dgm:cxn modelId="{5152BE92-A600-4B46-A211-36FEFB38F01C}" type="presParOf" srcId="{980129B7-F504-4CBB-AE3E-41CBDCC6CE6E}" destId="{959F5592-31FE-477D-AB25-82531E85A6DA}" srcOrd="0" destOrd="0" presId="urn:microsoft.com/office/officeart/2009/3/layout/HorizontalOrganizationChart"/>
    <dgm:cxn modelId="{635C3D85-6C64-407D-BA25-2338AEF88049}" type="presParOf" srcId="{959F5592-31FE-477D-AB25-82531E85A6DA}" destId="{767A6C84-698E-47D1-843E-2CF6BB94DE3D}" srcOrd="0" destOrd="0" presId="urn:microsoft.com/office/officeart/2009/3/layout/HorizontalOrganizationChart"/>
    <dgm:cxn modelId="{F7A3584E-93EE-473A-A2D5-8303228B3A48}" type="presParOf" srcId="{959F5592-31FE-477D-AB25-82531E85A6DA}" destId="{9503029F-64A2-48CB-BEBE-A2BD68794037}" srcOrd="1" destOrd="0" presId="urn:microsoft.com/office/officeart/2009/3/layout/HorizontalOrganizationChart"/>
    <dgm:cxn modelId="{1ED88DED-5EE3-4501-AB59-DB993F8F3AD2}" type="presParOf" srcId="{980129B7-F504-4CBB-AE3E-41CBDCC6CE6E}" destId="{AF872137-6ED8-4DD6-ADFA-1E9BF4A7D05E}" srcOrd="1" destOrd="0" presId="urn:microsoft.com/office/officeart/2009/3/layout/HorizontalOrganizationChart"/>
    <dgm:cxn modelId="{9EBD5393-5768-4DA5-AFB2-463D248D158C}" type="presParOf" srcId="{980129B7-F504-4CBB-AE3E-41CBDCC6CE6E}" destId="{BB1B2434-E350-442A-9CED-BFBD5EB974D5}" srcOrd="2" destOrd="0" presId="urn:microsoft.com/office/officeart/2009/3/layout/HorizontalOrganizationChart"/>
    <dgm:cxn modelId="{239739D0-EB76-4B4D-887C-5AFF291DB89A}" type="presParOf" srcId="{7A4DE1A7-0FBD-4C64-8014-3CB7423CABF4}" destId="{9D106804-C007-40E1-9CB3-72AAFB139BFC}" srcOrd="2" destOrd="0" presId="urn:microsoft.com/office/officeart/2009/3/layout/HorizontalOrganizationChart"/>
    <dgm:cxn modelId="{59ED6EAB-C115-47A0-889D-807DAC9997A0}" type="presParOf" srcId="{7A4DE1A7-0FBD-4C64-8014-3CB7423CABF4}" destId="{41027287-EC2B-4943-92EB-A1BB4B7B2ACD}" srcOrd="3" destOrd="0" presId="urn:microsoft.com/office/officeart/2009/3/layout/HorizontalOrganizationChart"/>
    <dgm:cxn modelId="{D6DDCB9D-B5DC-4F84-B438-2C405A693475}" type="presParOf" srcId="{41027287-EC2B-4943-92EB-A1BB4B7B2ACD}" destId="{A309CB19-F734-42CD-8837-7CFF7747FAA2}" srcOrd="0" destOrd="0" presId="urn:microsoft.com/office/officeart/2009/3/layout/HorizontalOrganizationChart"/>
    <dgm:cxn modelId="{61D61877-9EBA-40CB-9CC2-D3FC90DACA0E}" type="presParOf" srcId="{A309CB19-F734-42CD-8837-7CFF7747FAA2}" destId="{434C4ABE-56B6-4937-B1C0-96B08605B17F}" srcOrd="0" destOrd="0" presId="urn:microsoft.com/office/officeart/2009/3/layout/HorizontalOrganizationChart"/>
    <dgm:cxn modelId="{D1273518-96D3-4392-9300-D9C8E702B10B}" type="presParOf" srcId="{A309CB19-F734-42CD-8837-7CFF7747FAA2}" destId="{32B4CD89-B9A0-425B-9AC7-7BFC55D088B5}" srcOrd="1" destOrd="0" presId="urn:microsoft.com/office/officeart/2009/3/layout/HorizontalOrganizationChart"/>
    <dgm:cxn modelId="{67353E7D-9AF2-4AB4-8D21-C3E68849B05E}" type="presParOf" srcId="{41027287-EC2B-4943-92EB-A1BB4B7B2ACD}" destId="{806C4E15-0A3D-4D02-8B69-47F9C82F947C}" srcOrd="1" destOrd="0" presId="urn:microsoft.com/office/officeart/2009/3/layout/HorizontalOrganizationChart"/>
    <dgm:cxn modelId="{E54523C7-1FD5-42D7-A649-EB13F6728909}" type="presParOf" srcId="{41027287-EC2B-4943-92EB-A1BB4B7B2ACD}" destId="{255FA4CC-89D1-4BB1-A54B-165F7CDF8860}" srcOrd="2" destOrd="0" presId="urn:microsoft.com/office/officeart/2009/3/layout/HorizontalOrganizationChart"/>
    <dgm:cxn modelId="{0EBEF5F1-D9A2-496D-8255-9074BC9B88D3}" type="presParOf" srcId="{B72BBAAB-9556-45D9-A94C-55831D46B96B}" destId="{0F5D1330-099B-493C-B3EF-1C2FC9C27B05}" srcOrd="2" destOrd="0" presId="urn:microsoft.com/office/officeart/2009/3/layout/HorizontalOrganizationChart"/>
    <dgm:cxn modelId="{C7994020-77B7-40B7-9874-9BF1FC882B4C}" type="presParOf" srcId="{5E0A0E2F-D934-4B37-B6DB-2FE853730D2D}" destId="{15EC9B6B-3F32-436E-BC6A-2745563E68FB}" srcOrd="4" destOrd="0" presId="urn:microsoft.com/office/officeart/2009/3/layout/HorizontalOrganizationChart"/>
    <dgm:cxn modelId="{41727540-2039-4617-8A3B-F85DE63599E8}" type="presParOf" srcId="{5E0A0E2F-D934-4B37-B6DB-2FE853730D2D}" destId="{B115C245-2681-417F-A636-9B47C9FF3388}" srcOrd="5" destOrd="0" presId="urn:microsoft.com/office/officeart/2009/3/layout/HorizontalOrganizationChart"/>
    <dgm:cxn modelId="{E3940DA5-2B82-4603-BD91-76B4908B1139}" type="presParOf" srcId="{B115C245-2681-417F-A636-9B47C9FF3388}" destId="{67BCAD5E-D6C2-4163-8A72-CA7DD817EE19}" srcOrd="0" destOrd="0" presId="urn:microsoft.com/office/officeart/2009/3/layout/HorizontalOrganizationChart"/>
    <dgm:cxn modelId="{DE85F7E2-319B-4634-92DD-0A8EAA1977C1}" type="presParOf" srcId="{67BCAD5E-D6C2-4163-8A72-CA7DD817EE19}" destId="{44AC945D-ECAF-4B10-A3D9-A6B356C16C30}" srcOrd="0" destOrd="0" presId="urn:microsoft.com/office/officeart/2009/3/layout/HorizontalOrganizationChart"/>
    <dgm:cxn modelId="{4710141B-1FA1-4E31-8D21-81B652D3008C}" type="presParOf" srcId="{67BCAD5E-D6C2-4163-8A72-CA7DD817EE19}" destId="{BC7E574C-011E-446E-922E-D585C73588DF}" srcOrd="1" destOrd="0" presId="urn:microsoft.com/office/officeart/2009/3/layout/HorizontalOrganizationChart"/>
    <dgm:cxn modelId="{EB855588-2421-4BAD-A5AA-5E0A86A662F8}" type="presParOf" srcId="{B115C245-2681-417F-A636-9B47C9FF3388}" destId="{F28BCC5C-274C-41F6-8061-2B65A6136F0F}" srcOrd="1" destOrd="0" presId="urn:microsoft.com/office/officeart/2009/3/layout/HorizontalOrganizationChart"/>
    <dgm:cxn modelId="{D8BB4CF0-12FB-4242-AFFC-5B2918BF0EB6}" type="presParOf" srcId="{F28BCC5C-274C-41F6-8061-2B65A6136F0F}" destId="{8D33B9C8-EE8D-412F-8995-836776E72643}" srcOrd="0" destOrd="0" presId="urn:microsoft.com/office/officeart/2009/3/layout/HorizontalOrganizationChart"/>
    <dgm:cxn modelId="{7D14ADCF-E1F5-4B8B-945F-762C6744DF0B}" type="presParOf" srcId="{F28BCC5C-274C-41F6-8061-2B65A6136F0F}" destId="{A746A2FF-60C0-4F44-BBDE-7D2BF2B364F1}" srcOrd="1" destOrd="0" presId="urn:microsoft.com/office/officeart/2009/3/layout/HorizontalOrganizationChart"/>
    <dgm:cxn modelId="{E6E04FC9-DB74-4F24-B26A-4F2ED6C236D3}" type="presParOf" srcId="{A746A2FF-60C0-4F44-BBDE-7D2BF2B364F1}" destId="{9CB5C7F4-57EF-490C-AF20-1DDB3D2BC51A}" srcOrd="0" destOrd="0" presId="urn:microsoft.com/office/officeart/2009/3/layout/HorizontalOrganizationChart"/>
    <dgm:cxn modelId="{FE5E4809-9A4F-4B86-9536-4147D15A2B08}" type="presParOf" srcId="{9CB5C7F4-57EF-490C-AF20-1DDB3D2BC51A}" destId="{77B7441B-6511-4BDE-BF60-0DF9E0E52FC3}" srcOrd="0" destOrd="0" presId="urn:microsoft.com/office/officeart/2009/3/layout/HorizontalOrganizationChart"/>
    <dgm:cxn modelId="{0DAF0299-A110-435B-BFBA-E011D5702BDD}" type="presParOf" srcId="{9CB5C7F4-57EF-490C-AF20-1DDB3D2BC51A}" destId="{D38B5C05-55B5-42F4-A709-54EA5402435F}" srcOrd="1" destOrd="0" presId="urn:microsoft.com/office/officeart/2009/3/layout/HorizontalOrganizationChart"/>
    <dgm:cxn modelId="{DA65B886-6F62-435E-B437-FE18CD353EA2}" type="presParOf" srcId="{A746A2FF-60C0-4F44-BBDE-7D2BF2B364F1}" destId="{FC7A5072-264F-48B9-9354-8C230C61C2AF}" srcOrd="1" destOrd="0" presId="urn:microsoft.com/office/officeart/2009/3/layout/HorizontalOrganizationChart"/>
    <dgm:cxn modelId="{4326BB4B-D48D-48FA-80F7-206D0673F28D}" type="presParOf" srcId="{A746A2FF-60C0-4F44-BBDE-7D2BF2B364F1}" destId="{B47C556E-A7DC-4AD2-B378-448E647C017D}" srcOrd="2" destOrd="0" presId="urn:microsoft.com/office/officeart/2009/3/layout/HorizontalOrganizationChart"/>
    <dgm:cxn modelId="{D138EB00-F85A-46F6-B19F-B22F848988BF}" type="presParOf" srcId="{F28BCC5C-274C-41F6-8061-2B65A6136F0F}" destId="{D761AD74-5EE1-49C3-BFC3-53F089A462D2}" srcOrd="2" destOrd="0" presId="urn:microsoft.com/office/officeart/2009/3/layout/HorizontalOrganizationChart"/>
    <dgm:cxn modelId="{C264B6A0-1F53-449D-AAF7-01A126E3F6BA}" type="presParOf" srcId="{F28BCC5C-274C-41F6-8061-2B65A6136F0F}" destId="{420A44B3-5302-475E-8468-2FB4FF5AE383}" srcOrd="3" destOrd="0" presId="urn:microsoft.com/office/officeart/2009/3/layout/HorizontalOrganizationChart"/>
    <dgm:cxn modelId="{1E179BCF-FFE5-464E-B910-36AB19F68021}" type="presParOf" srcId="{420A44B3-5302-475E-8468-2FB4FF5AE383}" destId="{EFA6019C-8512-4367-91DB-6DDE9D7B4D00}" srcOrd="0" destOrd="0" presId="urn:microsoft.com/office/officeart/2009/3/layout/HorizontalOrganizationChart"/>
    <dgm:cxn modelId="{A7B24249-1308-4BD4-81C7-8DF339690494}" type="presParOf" srcId="{EFA6019C-8512-4367-91DB-6DDE9D7B4D00}" destId="{9BEC7F2E-F0A1-4264-BC7C-62D4D730751E}" srcOrd="0" destOrd="0" presId="urn:microsoft.com/office/officeart/2009/3/layout/HorizontalOrganizationChart"/>
    <dgm:cxn modelId="{015677C0-58F2-4A18-8CCB-7849D6D86A0E}" type="presParOf" srcId="{EFA6019C-8512-4367-91DB-6DDE9D7B4D00}" destId="{F00CDA5E-F799-475D-B9F5-2AD12F2CEB6F}" srcOrd="1" destOrd="0" presId="urn:microsoft.com/office/officeart/2009/3/layout/HorizontalOrganizationChart"/>
    <dgm:cxn modelId="{C25EE675-518A-44D5-A5DC-3A3BC59CD419}" type="presParOf" srcId="{420A44B3-5302-475E-8468-2FB4FF5AE383}" destId="{2DAAAE85-730A-411F-8D97-44812B367E3E}" srcOrd="1" destOrd="0" presId="urn:microsoft.com/office/officeart/2009/3/layout/HorizontalOrganizationChart"/>
    <dgm:cxn modelId="{43816931-E77A-419D-84D3-0CFDA913C45F}" type="presParOf" srcId="{420A44B3-5302-475E-8468-2FB4FF5AE383}" destId="{87AB444F-E76A-49F5-BE42-8E260541B270}" srcOrd="2" destOrd="0" presId="urn:microsoft.com/office/officeart/2009/3/layout/HorizontalOrganizationChart"/>
    <dgm:cxn modelId="{61504EBE-2AC9-47D0-BAF9-B56C66631586}" type="presParOf" srcId="{F28BCC5C-274C-41F6-8061-2B65A6136F0F}" destId="{AF9569F9-963B-4E81-8E05-F99790E49D7B}" srcOrd="4" destOrd="0" presId="urn:microsoft.com/office/officeart/2009/3/layout/HorizontalOrganizationChart"/>
    <dgm:cxn modelId="{CF0E12E0-2157-4562-A090-B7921EA25905}" type="presParOf" srcId="{F28BCC5C-274C-41F6-8061-2B65A6136F0F}" destId="{E070DFA7-F338-4535-B982-D5C013413B7F}" srcOrd="5" destOrd="0" presId="urn:microsoft.com/office/officeart/2009/3/layout/HorizontalOrganizationChart"/>
    <dgm:cxn modelId="{1ACA6055-35C8-4C7B-BE70-8740BC4EE022}" type="presParOf" srcId="{E070DFA7-F338-4535-B982-D5C013413B7F}" destId="{07EE4C61-D2A4-4376-971A-6A9D863C3A16}" srcOrd="0" destOrd="0" presId="urn:microsoft.com/office/officeart/2009/3/layout/HorizontalOrganizationChart"/>
    <dgm:cxn modelId="{5C2EB8AC-70B9-4206-9D10-23D759EA2F63}" type="presParOf" srcId="{07EE4C61-D2A4-4376-971A-6A9D863C3A16}" destId="{5477AA8A-95C4-4FFE-BA23-E05D6C8DE4C8}" srcOrd="0" destOrd="0" presId="urn:microsoft.com/office/officeart/2009/3/layout/HorizontalOrganizationChart"/>
    <dgm:cxn modelId="{C3AEB745-670A-45D7-9B49-3F2F4A5A8346}" type="presParOf" srcId="{07EE4C61-D2A4-4376-971A-6A9D863C3A16}" destId="{5B8F552B-E555-4D6C-BDDD-D78FCB466375}" srcOrd="1" destOrd="0" presId="urn:microsoft.com/office/officeart/2009/3/layout/HorizontalOrganizationChart"/>
    <dgm:cxn modelId="{44C8788B-149E-47A9-8ED1-694CDD43F04A}" type="presParOf" srcId="{E070DFA7-F338-4535-B982-D5C013413B7F}" destId="{4BF2D672-8252-4DE6-AE58-F3E70498A458}" srcOrd="1" destOrd="0" presId="urn:microsoft.com/office/officeart/2009/3/layout/HorizontalOrganizationChart"/>
    <dgm:cxn modelId="{17EFC463-F863-4F4F-B415-043FEE39D4E9}" type="presParOf" srcId="{E070DFA7-F338-4535-B982-D5C013413B7F}" destId="{46349D45-163F-4386-8896-7603F82C40AD}" srcOrd="2" destOrd="0" presId="urn:microsoft.com/office/officeart/2009/3/layout/HorizontalOrganizationChart"/>
    <dgm:cxn modelId="{A61DA94E-F963-472F-AE1D-149AA1061CBB}" type="presParOf" srcId="{B115C245-2681-417F-A636-9B47C9FF3388}" destId="{27207314-7F4B-46CF-80EC-964745EF5391}" srcOrd="2" destOrd="0" presId="urn:microsoft.com/office/officeart/2009/3/layout/HorizontalOrganizationChart"/>
    <dgm:cxn modelId="{E6A07DBF-37B4-4D23-B133-DE13F84228DF}" type="presParOf" srcId="{5E0A0E2F-D934-4B37-B6DB-2FE853730D2D}" destId="{B3A5882E-53A3-4DF1-9416-47F4454C5D4B}" srcOrd="6" destOrd="0" presId="urn:microsoft.com/office/officeart/2009/3/layout/HorizontalOrganizationChart"/>
    <dgm:cxn modelId="{8AAD99A8-212E-4F91-AFEC-7E764C2507D3}" type="presParOf" srcId="{5E0A0E2F-D934-4B37-B6DB-2FE853730D2D}" destId="{4FAD3700-C4D7-4E3F-BC57-18AA2AE1368A}" srcOrd="7" destOrd="0" presId="urn:microsoft.com/office/officeart/2009/3/layout/HorizontalOrganizationChart"/>
    <dgm:cxn modelId="{1AD8EC1F-9037-4140-BDE8-047130BC0CAC}" type="presParOf" srcId="{4FAD3700-C4D7-4E3F-BC57-18AA2AE1368A}" destId="{BF790E63-9491-4BD0-92F5-1A4066B43301}" srcOrd="0" destOrd="0" presId="urn:microsoft.com/office/officeart/2009/3/layout/HorizontalOrganizationChart"/>
    <dgm:cxn modelId="{84C66333-2C05-4C8A-A4A4-9D9721A0E1B5}" type="presParOf" srcId="{BF790E63-9491-4BD0-92F5-1A4066B43301}" destId="{AD997163-4FA1-45C2-8CD6-019CC40ACF14}" srcOrd="0" destOrd="0" presId="urn:microsoft.com/office/officeart/2009/3/layout/HorizontalOrganizationChart"/>
    <dgm:cxn modelId="{A5DAAE34-680E-4153-9EAA-DEC226D069EE}" type="presParOf" srcId="{BF790E63-9491-4BD0-92F5-1A4066B43301}" destId="{243A2B63-6F80-406D-B847-4D3C5EC942A6}" srcOrd="1" destOrd="0" presId="urn:microsoft.com/office/officeart/2009/3/layout/HorizontalOrganizationChart"/>
    <dgm:cxn modelId="{16D4931C-8B7B-42D5-91B8-18496DBCDC6F}" type="presParOf" srcId="{4FAD3700-C4D7-4E3F-BC57-18AA2AE1368A}" destId="{8B7C1B1D-8DAB-43BA-B4EC-05766D8EDD58}" srcOrd="1" destOrd="0" presId="urn:microsoft.com/office/officeart/2009/3/layout/HorizontalOrganizationChart"/>
    <dgm:cxn modelId="{B190023E-6D86-4F74-9432-40A17856C15D}" type="presParOf" srcId="{8B7C1B1D-8DAB-43BA-B4EC-05766D8EDD58}" destId="{0521B61E-DD8F-471D-8DB7-11689B7C4990}" srcOrd="0" destOrd="0" presId="urn:microsoft.com/office/officeart/2009/3/layout/HorizontalOrganizationChart"/>
    <dgm:cxn modelId="{9C81DA19-54CD-4870-B04D-C4C768DB9A54}" type="presParOf" srcId="{8B7C1B1D-8DAB-43BA-B4EC-05766D8EDD58}" destId="{F444FEC7-4CD0-4C80-9DC9-623C292F7D98}" srcOrd="1" destOrd="0" presId="urn:microsoft.com/office/officeart/2009/3/layout/HorizontalOrganizationChart"/>
    <dgm:cxn modelId="{233CFB71-7E21-479A-AF5C-88F5FD489467}" type="presParOf" srcId="{F444FEC7-4CD0-4C80-9DC9-623C292F7D98}" destId="{62F2145D-F199-4957-BA67-1BA2ED3E4B67}" srcOrd="0" destOrd="0" presId="urn:microsoft.com/office/officeart/2009/3/layout/HorizontalOrganizationChart"/>
    <dgm:cxn modelId="{387C12DB-7E1E-4CE8-B508-886A304148E9}" type="presParOf" srcId="{62F2145D-F199-4957-BA67-1BA2ED3E4B67}" destId="{C37FB476-B421-443B-8499-AEC0D6721868}" srcOrd="0" destOrd="0" presId="urn:microsoft.com/office/officeart/2009/3/layout/HorizontalOrganizationChart"/>
    <dgm:cxn modelId="{B2A186EA-C289-4CDE-AFBD-B3A9637B818A}" type="presParOf" srcId="{62F2145D-F199-4957-BA67-1BA2ED3E4B67}" destId="{11F77B36-9384-44E3-9C9F-5511327D088E}" srcOrd="1" destOrd="0" presId="urn:microsoft.com/office/officeart/2009/3/layout/HorizontalOrganizationChart"/>
    <dgm:cxn modelId="{60DEC306-D0E3-43EE-90D4-0C1C2B48F57E}" type="presParOf" srcId="{F444FEC7-4CD0-4C80-9DC9-623C292F7D98}" destId="{261E58FA-9530-4455-BCE2-8C7344CA1C10}" srcOrd="1" destOrd="0" presId="urn:microsoft.com/office/officeart/2009/3/layout/HorizontalOrganizationChart"/>
    <dgm:cxn modelId="{B44D9DBC-50B5-4963-B22C-AA26FA2C5451}" type="presParOf" srcId="{F444FEC7-4CD0-4C80-9DC9-623C292F7D98}" destId="{F83E4FC8-5E8D-431B-84EB-F70A3FA47AF6}" srcOrd="2" destOrd="0" presId="urn:microsoft.com/office/officeart/2009/3/layout/HorizontalOrganizationChart"/>
    <dgm:cxn modelId="{4C0A5908-F9FA-4BE9-B91C-3749F3240AAC}" type="presParOf" srcId="{8B7C1B1D-8DAB-43BA-B4EC-05766D8EDD58}" destId="{5216ACE7-5982-4C24-A07E-A1825762D0CC}" srcOrd="2" destOrd="0" presId="urn:microsoft.com/office/officeart/2009/3/layout/HorizontalOrganizationChart"/>
    <dgm:cxn modelId="{D08A2369-664C-481C-A475-5B774971C8E0}" type="presParOf" srcId="{8B7C1B1D-8DAB-43BA-B4EC-05766D8EDD58}" destId="{7501B1FD-6EED-4BC5-B54A-1171A1468BD7}" srcOrd="3" destOrd="0" presId="urn:microsoft.com/office/officeart/2009/3/layout/HorizontalOrganizationChart"/>
    <dgm:cxn modelId="{DA9EA3F5-53A5-4356-824A-A1AA8D366E91}" type="presParOf" srcId="{7501B1FD-6EED-4BC5-B54A-1171A1468BD7}" destId="{0F5F49AE-DD9A-4307-ABE8-155C2989A958}" srcOrd="0" destOrd="0" presId="urn:microsoft.com/office/officeart/2009/3/layout/HorizontalOrganizationChart"/>
    <dgm:cxn modelId="{A8DCA58D-B16B-4463-AAEA-9A913CB5047D}" type="presParOf" srcId="{0F5F49AE-DD9A-4307-ABE8-155C2989A958}" destId="{8A85573F-D34E-4DD0-9B7E-0BCFC89D7648}" srcOrd="0" destOrd="0" presId="urn:microsoft.com/office/officeart/2009/3/layout/HorizontalOrganizationChart"/>
    <dgm:cxn modelId="{EA137F26-AFCF-4B70-8682-490FF705E47D}" type="presParOf" srcId="{0F5F49AE-DD9A-4307-ABE8-155C2989A958}" destId="{1791F663-A686-4896-8608-100106D05DA2}" srcOrd="1" destOrd="0" presId="urn:microsoft.com/office/officeart/2009/3/layout/HorizontalOrganizationChart"/>
    <dgm:cxn modelId="{AE752E7F-AF9B-4B45-9DF5-B81BAB8133AF}" type="presParOf" srcId="{7501B1FD-6EED-4BC5-B54A-1171A1468BD7}" destId="{883389EC-7945-4CB6-9CE2-BBE535B5B41D}" srcOrd="1" destOrd="0" presId="urn:microsoft.com/office/officeart/2009/3/layout/HorizontalOrganizationChart"/>
    <dgm:cxn modelId="{EF0CF1DB-508F-44E1-96D6-F75D683C5060}" type="presParOf" srcId="{7501B1FD-6EED-4BC5-B54A-1171A1468BD7}" destId="{1847B6FD-1312-455A-AAD1-878358A22C13}" srcOrd="2" destOrd="0" presId="urn:microsoft.com/office/officeart/2009/3/layout/HorizontalOrganizationChart"/>
    <dgm:cxn modelId="{9A942BA7-2666-4FD3-ACD9-0A9B1B26177E}" type="presParOf" srcId="{4FAD3700-C4D7-4E3F-BC57-18AA2AE1368A}" destId="{718791B6-FF7D-4EDB-9B33-3DAAF6B21C22}" srcOrd="2" destOrd="0" presId="urn:microsoft.com/office/officeart/2009/3/layout/HorizontalOrganizationChart"/>
    <dgm:cxn modelId="{1164C524-1D97-46DE-9C9D-D28D7CE9EF18}" type="presParOf" srcId="{5E0A0E2F-D934-4B37-B6DB-2FE853730D2D}" destId="{0747132C-E344-4637-B6FE-31FE7080942D}" srcOrd="8" destOrd="0" presId="urn:microsoft.com/office/officeart/2009/3/layout/HorizontalOrganizationChart"/>
    <dgm:cxn modelId="{F120F06B-BF12-4D92-A18C-5AAACB326B09}" type="presParOf" srcId="{5E0A0E2F-D934-4B37-B6DB-2FE853730D2D}" destId="{11D1EAAE-3DE8-47C2-859D-F9C67E3E37B2}" srcOrd="9" destOrd="0" presId="urn:microsoft.com/office/officeart/2009/3/layout/HorizontalOrganizationChart"/>
    <dgm:cxn modelId="{7B75B35D-8D78-4702-AFBE-7A4764B976E0}" type="presParOf" srcId="{11D1EAAE-3DE8-47C2-859D-F9C67E3E37B2}" destId="{7B80E3CA-163B-4DA2-83C3-6502D0264E4A}" srcOrd="0" destOrd="0" presId="urn:microsoft.com/office/officeart/2009/3/layout/HorizontalOrganizationChart"/>
    <dgm:cxn modelId="{896F1B00-A47C-4E15-9189-6FD0D9490D39}" type="presParOf" srcId="{7B80E3CA-163B-4DA2-83C3-6502D0264E4A}" destId="{977E7145-0937-403E-B51F-078204C5E8C3}" srcOrd="0" destOrd="0" presId="urn:microsoft.com/office/officeart/2009/3/layout/HorizontalOrganizationChart"/>
    <dgm:cxn modelId="{0DAB1483-66D7-4CE1-9031-339C09A8A5CA}" type="presParOf" srcId="{7B80E3CA-163B-4DA2-83C3-6502D0264E4A}" destId="{CDF182AD-2422-41DD-8669-5E6DC63542D2}" srcOrd="1" destOrd="0" presId="urn:microsoft.com/office/officeart/2009/3/layout/HorizontalOrganizationChart"/>
    <dgm:cxn modelId="{D51213CC-CA90-4A6C-B8A0-0B1AB765D9D2}" type="presParOf" srcId="{11D1EAAE-3DE8-47C2-859D-F9C67E3E37B2}" destId="{F3C13207-2BBD-4C85-ACC2-6982E914BEB0}" srcOrd="1" destOrd="0" presId="urn:microsoft.com/office/officeart/2009/3/layout/HorizontalOrganizationChart"/>
    <dgm:cxn modelId="{D3036263-5275-4C2D-BB08-816782712E55}" type="presParOf" srcId="{F3C13207-2BBD-4C85-ACC2-6982E914BEB0}" destId="{C71D6375-647A-4D29-8A03-71797C8D6F80}" srcOrd="0" destOrd="0" presId="urn:microsoft.com/office/officeart/2009/3/layout/HorizontalOrganizationChart"/>
    <dgm:cxn modelId="{3B9EA508-B51E-4C05-850D-D639D4622BA3}" type="presParOf" srcId="{F3C13207-2BBD-4C85-ACC2-6982E914BEB0}" destId="{8BAB85F4-3492-45D9-8EE7-BC651DD6ED65}" srcOrd="1" destOrd="0" presId="urn:microsoft.com/office/officeart/2009/3/layout/HorizontalOrganizationChart"/>
    <dgm:cxn modelId="{E047D86B-6C7A-4639-8E30-C0ACF8DE5515}" type="presParOf" srcId="{8BAB85F4-3492-45D9-8EE7-BC651DD6ED65}" destId="{22C24FBC-8AFB-4DB2-B9E5-1DB3A7384418}" srcOrd="0" destOrd="0" presId="urn:microsoft.com/office/officeart/2009/3/layout/HorizontalOrganizationChart"/>
    <dgm:cxn modelId="{F2451CE8-6056-465B-8A30-9D263FA5AEB5}" type="presParOf" srcId="{22C24FBC-8AFB-4DB2-B9E5-1DB3A7384418}" destId="{0847C901-D1BB-410B-ABDF-F1D1C5070D81}" srcOrd="0" destOrd="0" presId="urn:microsoft.com/office/officeart/2009/3/layout/HorizontalOrganizationChart"/>
    <dgm:cxn modelId="{757F61B4-4806-4FBD-A64C-CD209746E489}" type="presParOf" srcId="{22C24FBC-8AFB-4DB2-B9E5-1DB3A7384418}" destId="{9F0D4E0A-77BD-4973-AE09-6523BD91BC38}" srcOrd="1" destOrd="0" presId="urn:microsoft.com/office/officeart/2009/3/layout/HorizontalOrganizationChart"/>
    <dgm:cxn modelId="{B5030201-8D9E-439E-9F9D-8E7F4CB3FBB0}" type="presParOf" srcId="{8BAB85F4-3492-45D9-8EE7-BC651DD6ED65}" destId="{DC80CDEB-08A9-469C-AFE8-8ECA76E87CD4}" srcOrd="1" destOrd="0" presId="urn:microsoft.com/office/officeart/2009/3/layout/HorizontalOrganizationChart"/>
    <dgm:cxn modelId="{C654AFAC-5E0C-4D9E-B01D-D1692A48579D}" type="presParOf" srcId="{8BAB85F4-3492-45D9-8EE7-BC651DD6ED65}" destId="{421AEDD2-43D6-4D89-935C-7344049B918C}" srcOrd="2" destOrd="0" presId="urn:microsoft.com/office/officeart/2009/3/layout/HorizontalOrganizationChart"/>
    <dgm:cxn modelId="{B1F8D387-21BD-4041-8A02-621B37FE416A}" type="presParOf" srcId="{11D1EAAE-3DE8-47C2-859D-F9C67E3E37B2}" destId="{10732285-1A61-42A3-A621-F5B192A5DBE1}" srcOrd="2" destOrd="0" presId="urn:microsoft.com/office/officeart/2009/3/layout/HorizontalOrganizationChart"/>
    <dgm:cxn modelId="{7E6C7FB0-74E2-4D3D-A0C7-95623433B32E}" type="presParOf" srcId="{BE5CC0FD-6157-439D-8FED-A12A0F49B954}" destId="{FA216A24-F6C9-4211-818C-2DD7A160867E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1D6375-647A-4D29-8A03-71797C8D6F80}">
      <dsp:nvSpPr>
        <dsp:cNvPr id="0" name=""/>
        <dsp:cNvSpPr/>
      </dsp:nvSpPr>
      <dsp:spPr>
        <a:xfrm>
          <a:off x="3363348" y="3036389"/>
          <a:ext cx="1531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316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32C-E344-4637-B6FE-31FE7080942D}">
      <dsp:nvSpPr>
        <dsp:cNvPr id="0" name=""/>
        <dsp:cNvSpPr/>
      </dsp:nvSpPr>
      <dsp:spPr>
        <a:xfrm>
          <a:off x="2444335" y="1682528"/>
          <a:ext cx="153168" cy="1399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584" y="0"/>
              </a:lnTo>
              <a:lnTo>
                <a:pt x="76584" y="1399580"/>
              </a:lnTo>
              <a:lnTo>
                <a:pt x="153168" y="13995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ACE7-5982-4C24-A07E-A1825762D0CC}">
      <dsp:nvSpPr>
        <dsp:cNvPr id="0" name=""/>
        <dsp:cNvSpPr/>
      </dsp:nvSpPr>
      <dsp:spPr>
        <a:xfrm>
          <a:off x="3363348" y="2588139"/>
          <a:ext cx="153168" cy="164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584" y="0"/>
              </a:lnTo>
              <a:lnTo>
                <a:pt x="76584" y="164656"/>
              </a:lnTo>
              <a:lnTo>
                <a:pt x="153168" y="164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1B61E-DD8F-471D-8DB7-11689B7C4990}">
      <dsp:nvSpPr>
        <dsp:cNvPr id="0" name=""/>
        <dsp:cNvSpPr/>
      </dsp:nvSpPr>
      <dsp:spPr>
        <a:xfrm>
          <a:off x="3363348" y="2423482"/>
          <a:ext cx="153168" cy="164656"/>
        </a:xfrm>
        <a:custGeom>
          <a:avLst/>
          <a:gdLst/>
          <a:ahLst/>
          <a:cxnLst/>
          <a:rect l="0" t="0" r="0" b="0"/>
          <a:pathLst>
            <a:path>
              <a:moveTo>
                <a:pt x="0" y="164656"/>
              </a:moveTo>
              <a:lnTo>
                <a:pt x="76584" y="164656"/>
              </a:lnTo>
              <a:lnTo>
                <a:pt x="76584" y="0"/>
              </a:lnTo>
              <a:lnTo>
                <a:pt x="1531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5882E-53A3-4DF1-9416-47F4454C5D4B}">
      <dsp:nvSpPr>
        <dsp:cNvPr id="0" name=""/>
        <dsp:cNvSpPr/>
      </dsp:nvSpPr>
      <dsp:spPr>
        <a:xfrm>
          <a:off x="2444335" y="1682528"/>
          <a:ext cx="153168" cy="90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584" y="0"/>
              </a:lnTo>
              <a:lnTo>
                <a:pt x="76584" y="905611"/>
              </a:lnTo>
              <a:lnTo>
                <a:pt x="153168" y="9056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569F9-963B-4E81-8E05-F99790E49D7B}">
      <dsp:nvSpPr>
        <dsp:cNvPr id="0" name=""/>
        <dsp:cNvSpPr/>
      </dsp:nvSpPr>
      <dsp:spPr>
        <a:xfrm>
          <a:off x="3363348" y="1764856"/>
          <a:ext cx="153168" cy="329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584" y="0"/>
              </a:lnTo>
              <a:lnTo>
                <a:pt x="76584" y="329313"/>
              </a:lnTo>
              <a:lnTo>
                <a:pt x="153168" y="329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1AD74-5EE1-49C3-BFC3-53F089A462D2}">
      <dsp:nvSpPr>
        <dsp:cNvPr id="0" name=""/>
        <dsp:cNvSpPr/>
      </dsp:nvSpPr>
      <dsp:spPr>
        <a:xfrm>
          <a:off x="3363348" y="1719136"/>
          <a:ext cx="1531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316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33B9C8-EE8D-412F-8995-836776E72643}">
      <dsp:nvSpPr>
        <dsp:cNvPr id="0" name=""/>
        <dsp:cNvSpPr/>
      </dsp:nvSpPr>
      <dsp:spPr>
        <a:xfrm>
          <a:off x="3363348" y="1435543"/>
          <a:ext cx="153168" cy="329313"/>
        </a:xfrm>
        <a:custGeom>
          <a:avLst/>
          <a:gdLst/>
          <a:ahLst/>
          <a:cxnLst/>
          <a:rect l="0" t="0" r="0" b="0"/>
          <a:pathLst>
            <a:path>
              <a:moveTo>
                <a:pt x="0" y="329313"/>
              </a:moveTo>
              <a:lnTo>
                <a:pt x="76584" y="329313"/>
              </a:lnTo>
              <a:lnTo>
                <a:pt x="76584" y="0"/>
              </a:lnTo>
              <a:lnTo>
                <a:pt x="1531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C9B6B-3F32-436E-BC6A-2745563E68FB}">
      <dsp:nvSpPr>
        <dsp:cNvPr id="0" name=""/>
        <dsp:cNvSpPr/>
      </dsp:nvSpPr>
      <dsp:spPr>
        <a:xfrm>
          <a:off x="2444335" y="1636808"/>
          <a:ext cx="1531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6584" y="45720"/>
              </a:lnTo>
              <a:lnTo>
                <a:pt x="76584" y="128048"/>
              </a:lnTo>
              <a:lnTo>
                <a:pt x="153168" y="128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06804-C007-40E1-9CB3-72AAFB139BFC}">
      <dsp:nvSpPr>
        <dsp:cNvPr id="0" name=""/>
        <dsp:cNvSpPr/>
      </dsp:nvSpPr>
      <dsp:spPr>
        <a:xfrm>
          <a:off x="3363348" y="941573"/>
          <a:ext cx="153168" cy="164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584" y="0"/>
              </a:lnTo>
              <a:lnTo>
                <a:pt x="76584" y="164656"/>
              </a:lnTo>
              <a:lnTo>
                <a:pt x="153168" y="164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F843D-3255-4D59-81BA-A767B9EEC046}">
      <dsp:nvSpPr>
        <dsp:cNvPr id="0" name=""/>
        <dsp:cNvSpPr/>
      </dsp:nvSpPr>
      <dsp:spPr>
        <a:xfrm>
          <a:off x="3363348" y="776917"/>
          <a:ext cx="153168" cy="164656"/>
        </a:xfrm>
        <a:custGeom>
          <a:avLst/>
          <a:gdLst/>
          <a:ahLst/>
          <a:cxnLst/>
          <a:rect l="0" t="0" r="0" b="0"/>
          <a:pathLst>
            <a:path>
              <a:moveTo>
                <a:pt x="0" y="164656"/>
              </a:moveTo>
              <a:lnTo>
                <a:pt x="76584" y="164656"/>
              </a:lnTo>
              <a:lnTo>
                <a:pt x="76584" y="0"/>
              </a:lnTo>
              <a:lnTo>
                <a:pt x="1531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BB962-73D8-46C8-B82B-E2BA70163B29}">
      <dsp:nvSpPr>
        <dsp:cNvPr id="0" name=""/>
        <dsp:cNvSpPr/>
      </dsp:nvSpPr>
      <dsp:spPr>
        <a:xfrm>
          <a:off x="2444335" y="941573"/>
          <a:ext cx="153168" cy="740954"/>
        </a:xfrm>
        <a:custGeom>
          <a:avLst/>
          <a:gdLst/>
          <a:ahLst/>
          <a:cxnLst/>
          <a:rect l="0" t="0" r="0" b="0"/>
          <a:pathLst>
            <a:path>
              <a:moveTo>
                <a:pt x="0" y="740954"/>
              </a:moveTo>
              <a:lnTo>
                <a:pt x="76584" y="740954"/>
              </a:lnTo>
              <a:lnTo>
                <a:pt x="76584" y="0"/>
              </a:lnTo>
              <a:lnTo>
                <a:pt x="15316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50933-33E1-44EB-BE09-8349747914CF}">
      <dsp:nvSpPr>
        <dsp:cNvPr id="0" name=""/>
        <dsp:cNvSpPr/>
      </dsp:nvSpPr>
      <dsp:spPr>
        <a:xfrm>
          <a:off x="3363348" y="282947"/>
          <a:ext cx="153168" cy="164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584" y="0"/>
              </a:lnTo>
              <a:lnTo>
                <a:pt x="76584" y="164656"/>
              </a:lnTo>
              <a:lnTo>
                <a:pt x="153168" y="164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6465F-5986-4D69-A203-65995AB93730}">
      <dsp:nvSpPr>
        <dsp:cNvPr id="0" name=""/>
        <dsp:cNvSpPr/>
      </dsp:nvSpPr>
      <dsp:spPr>
        <a:xfrm>
          <a:off x="3363348" y="118290"/>
          <a:ext cx="153168" cy="164656"/>
        </a:xfrm>
        <a:custGeom>
          <a:avLst/>
          <a:gdLst/>
          <a:ahLst/>
          <a:cxnLst/>
          <a:rect l="0" t="0" r="0" b="0"/>
          <a:pathLst>
            <a:path>
              <a:moveTo>
                <a:pt x="0" y="164656"/>
              </a:moveTo>
              <a:lnTo>
                <a:pt x="76584" y="164656"/>
              </a:lnTo>
              <a:lnTo>
                <a:pt x="76584" y="0"/>
              </a:lnTo>
              <a:lnTo>
                <a:pt x="1531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15595-DEA9-4D8A-850A-361CB8BDF57F}">
      <dsp:nvSpPr>
        <dsp:cNvPr id="0" name=""/>
        <dsp:cNvSpPr/>
      </dsp:nvSpPr>
      <dsp:spPr>
        <a:xfrm>
          <a:off x="2444335" y="282947"/>
          <a:ext cx="153168" cy="1399580"/>
        </a:xfrm>
        <a:custGeom>
          <a:avLst/>
          <a:gdLst/>
          <a:ahLst/>
          <a:cxnLst/>
          <a:rect l="0" t="0" r="0" b="0"/>
          <a:pathLst>
            <a:path>
              <a:moveTo>
                <a:pt x="0" y="1399580"/>
              </a:moveTo>
              <a:lnTo>
                <a:pt x="76584" y="1399580"/>
              </a:lnTo>
              <a:lnTo>
                <a:pt x="76584" y="0"/>
              </a:lnTo>
              <a:lnTo>
                <a:pt x="15316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CD6F3-C2E3-466E-975C-D6438C035C1B}">
      <dsp:nvSpPr>
        <dsp:cNvPr id="0" name=""/>
        <dsp:cNvSpPr/>
      </dsp:nvSpPr>
      <dsp:spPr>
        <a:xfrm>
          <a:off x="1678490" y="1565736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Trang chủ</a:t>
          </a:r>
        </a:p>
      </dsp:txBody>
      <dsp:txXfrm>
        <a:off x="1678490" y="1565736"/>
        <a:ext cx="765844" cy="233582"/>
      </dsp:txXfrm>
    </dsp:sp>
    <dsp:sp modelId="{4AE2C788-848B-43AA-9609-4D7C310BA822}">
      <dsp:nvSpPr>
        <dsp:cNvPr id="0" name=""/>
        <dsp:cNvSpPr/>
      </dsp:nvSpPr>
      <dsp:spPr>
        <a:xfrm>
          <a:off x="2597504" y="166156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Đàn Piano</a:t>
          </a:r>
          <a:endParaRPr lang="en-US" sz="800" kern="1200"/>
        </a:p>
      </dsp:txBody>
      <dsp:txXfrm>
        <a:off x="2597504" y="166156"/>
        <a:ext cx="765844" cy="233582"/>
      </dsp:txXfrm>
    </dsp:sp>
    <dsp:sp modelId="{E765A20C-F26B-4946-BBD1-B3A96F56820A}">
      <dsp:nvSpPr>
        <dsp:cNvPr id="0" name=""/>
        <dsp:cNvSpPr/>
      </dsp:nvSpPr>
      <dsp:spPr>
        <a:xfrm>
          <a:off x="3516517" y="1499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GrandPiano</a:t>
          </a:r>
          <a:endParaRPr lang="en-US" sz="800" kern="1200"/>
        </a:p>
      </dsp:txBody>
      <dsp:txXfrm>
        <a:off x="3516517" y="1499"/>
        <a:ext cx="765844" cy="233582"/>
      </dsp:txXfrm>
    </dsp:sp>
    <dsp:sp modelId="{E1297D5B-56F8-44F8-9190-AF5F5777A2E4}">
      <dsp:nvSpPr>
        <dsp:cNvPr id="0" name=""/>
        <dsp:cNvSpPr/>
      </dsp:nvSpPr>
      <dsp:spPr>
        <a:xfrm>
          <a:off x="3516517" y="330812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UprightPiano</a:t>
          </a:r>
          <a:endParaRPr lang="en-US" sz="800" kern="1200"/>
        </a:p>
      </dsp:txBody>
      <dsp:txXfrm>
        <a:off x="3516517" y="330812"/>
        <a:ext cx="765844" cy="233582"/>
      </dsp:txXfrm>
    </dsp:sp>
    <dsp:sp modelId="{9E03C8B0-72E8-45BC-AACB-3ED24BF584DA}">
      <dsp:nvSpPr>
        <dsp:cNvPr id="0" name=""/>
        <dsp:cNvSpPr/>
      </dsp:nvSpPr>
      <dsp:spPr>
        <a:xfrm>
          <a:off x="2597504" y="824782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Đàn Organ</a:t>
          </a:r>
          <a:endParaRPr lang="en-US" sz="800" kern="1200"/>
        </a:p>
      </dsp:txBody>
      <dsp:txXfrm>
        <a:off x="2597504" y="824782"/>
        <a:ext cx="765844" cy="233582"/>
      </dsp:txXfrm>
    </dsp:sp>
    <dsp:sp modelId="{767A6C84-698E-47D1-843E-2CF6BB94DE3D}">
      <dsp:nvSpPr>
        <dsp:cNvPr id="0" name=""/>
        <dsp:cNvSpPr/>
      </dsp:nvSpPr>
      <dsp:spPr>
        <a:xfrm>
          <a:off x="3516517" y="660125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Chuyên nghiệp</a:t>
          </a:r>
          <a:endParaRPr lang="en-US" sz="800" kern="1200"/>
        </a:p>
      </dsp:txBody>
      <dsp:txXfrm>
        <a:off x="3516517" y="660125"/>
        <a:ext cx="765844" cy="233582"/>
      </dsp:txXfrm>
    </dsp:sp>
    <dsp:sp modelId="{434C4ABE-56B6-4937-B1C0-96B08605B17F}">
      <dsp:nvSpPr>
        <dsp:cNvPr id="0" name=""/>
        <dsp:cNvSpPr/>
      </dsp:nvSpPr>
      <dsp:spPr>
        <a:xfrm>
          <a:off x="3516517" y="989439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Học tập</a:t>
          </a:r>
          <a:endParaRPr lang="en-US" sz="800" kern="1200"/>
        </a:p>
      </dsp:txBody>
      <dsp:txXfrm>
        <a:off x="3516517" y="989439"/>
        <a:ext cx="765844" cy="233582"/>
      </dsp:txXfrm>
    </dsp:sp>
    <dsp:sp modelId="{44AC945D-ECAF-4B10-A3D9-A6B356C16C30}">
      <dsp:nvSpPr>
        <dsp:cNvPr id="0" name=""/>
        <dsp:cNvSpPr/>
      </dsp:nvSpPr>
      <dsp:spPr>
        <a:xfrm>
          <a:off x="2597504" y="1648065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Đàn Guitar</a:t>
          </a:r>
          <a:endParaRPr lang="en-US" sz="800" kern="1200"/>
        </a:p>
      </dsp:txBody>
      <dsp:txXfrm>
        <a:off x="2597504" y="1648065"/>
        <a:ext cx="765844" cy="233582"/>
      </dsp:txXfrm>
    </dsp:sp>
    <dsp:sp modelId="{77B7441B-6511-4BDE-BF60-0DF9E0E52FC3}">
      <dsp:nvSpPr>
        <dsp:cNvPr id="0" name=""/>
        <dsp:cNvSpPr/>
      </dsp:nvSpPr>
      <dsp:spPr>
        <a:xfrm>
          <a:off x="3516517" y="1318752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Acoustic</a:t>
          </a:r>
          <a:endParaRPr lang="en-US" sz="800" kern="1200"/>
        </a:p>
      </dsp:txBody>
      <dsp:txXfrm>
        <a:off x="3516517" y="1318752"/>
        <a:ext cx="765844" cy="233582"/>
      </dsp:txXfrm>
    </dsp:sp>
    <dsp:sp modelId="{9BEC7F2E-F0A1-4264-BC7C-62D4D730751E}">
      <dsp:nvSpPr>
        <dsp:cNvPr id="0" name=""/>
        <dsp:cNvSpPr/>
      </dsp:nvSpPr>
      <dsp:spPr>
        <a:xfrm>
          <a:off x="3516517" y="1648065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Classic</a:t>
          </a:r>
          <a:endParaRPr lang="en-US" sz="800" kern="1200"/>
        </a:p>
      </dsp:txBody>
      <dsp:txXfrm>
        <a:off x="3516517" y="1648065"/>
        <a:ext cx="765844" cy="233582"/>
      </dsp:txXfrm>
    </dsp:sp>
    <dsp:sp modelId="{5477AA8A-95C4-4FFE-BA23-E05D6C8DE4C8}">
      <dsp:nvSpPr>
        <dsp:cNvPr id="0" name=""/>
        <dsp:cNvSpPr/>
      </dsp:nvSpPr>
      <dsp:spPr>
        <a:xfrm>
          <a:off x="3516517" y="1977378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 Guitar Điện</a:t>
          </a:r>
          <a:endParaRPr lang="en-US" sz="800" kern="1200"/>
        </a:p>
      </dsp:txBody>
      <dsp:txXfrm>
        <a:off x="3516517" y="1977378"/>
        <a:ext cx="765844" cy="233582"/>
      </dsp:txXfrm>
    </dsp:sp>
    <dsp:sp modelId="{AD997163-4FA1-45C2-8CD6-019CC40ACF14}">
      <dsp:nvSpPr>
        <dsp:cNvPr id="0" name=""/>
        <dsp:cNvSpPr/>
      </dsp:nvSpPr>
      <dsp:spPr>
        <a:xfrm>
          <a:off x="2597504" y="2471348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Phụ kiện</a:t>
          </a:r>
          <a:endParaRPr lang="en-US" sz="800" kern="1200"/>
        </a:p>
      </dsp:txBody>
      <dsp:txXfrm>
        <a:off x="2597504" y="2471348"/>
        <a:ext cx="765844" cy="233582"/>
      </dsp:txXfrm>
    </dsp:sp>
    <dsp:sp modelId="{C37FB476-B421-443B-8499-AEC0D6721868}">
      <dsp:nvSpPr>
        <dsp:cNvPr id="0" name=""/>
        <dsp:cNvSpPr/>
      </dsp:nvSpPr>
      <dsp:spPr>
        <a:xfrm>
          <a:off x="3516517" y="2306691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Dây đàn</a:t>
          </a:r>
          <a:endParaRPr lang="en-US" sz="800" kern="1200"/>
        </a:p>
      </dsp:txBody>
      <dsp:txXfrm>
        <a:off x="3516517" y="2306691"/>
        <a:ext cx="765844" cy="233582"/>
      </dsp:txXfrm>
    </dsp:sp>
    <dsp:sp modelId="{8A85573F-D34E-4DD0-9B7E-0BCFC89D7648}">
      <dsp:nvSpPr>
        <dsp:cNvPr id="0" name=""/>
        <dsp:cNvSpPr/>
      </dsp:nvSpPr>
      <dsp:spPr>
        <a:xfrm>
          <a:off x="3516517" y="2636004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Giá đỡ,Capo</a:t>
          </a:r>
          <a:endParaRPr lang="en-US" sz="800" kern="1200"/>
        </a:p>
      </dsp:txBody>
      <dsp:txXfrm>
        <a:off x="3516517" y="2636004"/>
        <a:ext cx="765844" cy="233582"/>
      </dsp:txXfrm>
    </dsp:sp>
    <dsp:sp modelId="{977E7145-0937-403E-B51F-078204C5E8C3}">
      <dsp:nvSpPr>
        <dsp:cNvPr id="0" name=""/>
        <dsp:cNvSpPr/>
      </dsp:nvSpPr>
      <dsp:spPr>
        <a:xfrm>
          <a:off x="2597504" y="2965317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Liên hệ</a:t>
          </a:r>
        </a:p>
      </dsp:txBody>
      <dsp:txXfrm>
        <a:off x="2597504" y="2965317"/>
        <a:ext cx="765844" cy="233582"/>
      </dsp:txXfrm>
    </dsp:sp>
    <dsp:sp modelId="{0847C901-D1BB-410B-ABDF-F1D1C5070D81}">
      <dsp:nvSpPr>
        <dsp:cNvPr id="0" name=""/>
        <dsp:cNvSpPr/>
      </dsp:nvSpPr>
      <dsp:spPr>
        <a:xfrm>
          <a:off x="3516517" y="2965317"/>
          <a:ext cx="765844" cy="233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Số Điện thoại,Gmail</a:t>
          </a:r>
          <a:endParaRPr lang="en-US" sz="800" kern="1200"/>
        </a:p>
      </dsp:txBody>
      <dsp:txXfrm>
        <a:off x="3516517" y="2965317"/>
        <a:ext cx="765844" cy="2335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A6ADE-B1A6-4C03-8283-A5FDF00B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COM2034 Template</Template>
  <TotalTime>29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</dc:creator>
  <cp:lastModifiedBy>DATA</cp:lastModifiedBy>
  <cp:revision>6</cp:revision>
  <dcterms:created xsi:type="dcterms:W3CDTF">2022-01-19T05:31:00Z</dcterms:created>
  <dcterms:modified xsi:type="dcterms:W3CDTF">2022-01-22T10:21:00Z</dcterms:modified>
</cp:coreProperties>
</file>